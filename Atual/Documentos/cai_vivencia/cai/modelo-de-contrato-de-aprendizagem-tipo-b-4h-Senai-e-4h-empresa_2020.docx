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E0" w:rsidRPr="00A33192" w:rsidRDefault="00E60DE0" w:rsidP="00FF6813">
      <w:pPr>
        <w:keepNext/>
        <w:spacing w:after="0" w:line="320" w:lineRule="exact"/>
        <w:jc w:val="center"/>
        <w:outlineLvl w:val="0"/>
        <w:rPr>
          <w:rFonts w:ascii="Arial" w:eastAsia="Times New Roman" w:hAnsi="Arial" w:cs="Arial"/>
          <w:b/>
          <w:color w:val="FF0000"/>
          <w:kern w:val="28"/>
          <w:sz w:val="28"/>
          <w:szCs w:val="20"/>
          <w:lang w:eastAsia="pt-BR"/>
        </w:rPr>
      </w:pPr>
      <w:bookmarkStart w:id="0" w:name="_Toc388256857"/>
      <w:r w:rsidRPr="00A33192">
        <w:rPr>
          <w:rFonts w:ascii="Arial" w:eastAsia="Times New Roman" w:hAnsi="Arial" w:cs="Arial"/>
          <w:b/>
          <w:color w:val="FF0000"/>
          <w:kern w:val="28"/>
          <w:sz w:val="28"/>
          <w:szCs w:val="20"/>
          <w:lang w:eastAsia="pt-BR"/>
        </w:rPr>
        <w:t>Modelo de contrato de aprendizagem</w:t>
      </w:r>
      <w:bookmarkEnd w:id="0"/>
    </w:p>
    <w:p w:rsidR="00E60DE0" w:rsidRPr="00A33192" w:rsidRDefault="00E60DE0" w:rsidP="00FF6813">
      <w:pPr>
        <w:keepNext/>
        <w:spacing w:after="0" w:line="320" w:lineRule="exact"/>
        <w:jc w:val="center"/>
        <w:outlineLvl w:val="0"/>
        <w:rPr>
          <w:rFonts w:ascii="Arial" w:eastAsia="Times New Roman" w:hAnsi="Arial" w:cs="Arial"/>
          <w:kern w:val="28"/>
          <w:sz w:val="20"/>
          <w:szCs w:val="20"/>
          <w:lang w:eastAsia="pt-BR"/>
        </w:rPr>
      </w:pPr>
      <w:bookmarkStart w:id="1" w:name="_Toc388256858"/>
      <w:r w:rsidRPr="00A33192">
        <w:rPr>
          <w:rFonts w:ascii="Arial" w:eastAsia="Times New Roman" w:hAnsi="Arial" w:cs="Arial"/>
          <w:color w:val="FF0000"/>
          <w:kern w:val="28"/>
          <w:sz w:val="24"/>
          <w:szCs w:val="20"/>
          <w:lang w:eastAsia="pt-BR"/>
        </w:rPr>
        <w:t>para aprendizes matriculados no SENAI-SP cuja jornada diária seja compartilhada entre o SENAI-SP e a empresa nos termos do Plano de Curso correspondente</w:t>
      </w:r>
      <w:r w:rsidRPr="00A33192">
        <w:rPr>
          <w:rFonts w:ascii="Arial" w:eastAsia="Times New Roman" w:hAnsi="Arial" w:cs="Arial"/>
          <w:kern w:val="28"/>
          <w:sz w:val="20"/>
          <w:szCs w:val="20"/>
          <w:vertAlign w:val="superscript"/>
          <w:lang w:eastAsia="pt-BR"/>
        </w:rPr>
        <w:footnoteReference w:id="1"/>
      </w:r>
      <w:bookmarkEnd w:id="1"/>
    </w:p>
    <w:p w:rsidR="00E60DE0" w:rsidRPr="00A33192" w:rsidRDefault="00E60DE0" w:rsidP="00FF6813">
      <w:pPr>
        <w:spacing w:after="0" w:line="320" w:lineRule="exact"/>
        <w:jc w:val="both"/>
        <w:rPr>
          <w:rFonts w:ascii="Arial" w:eastAsia="Times New Roman" w:hAnsi="Arial" w:cs="Arial"/>
          <w:b/>
          <w:snapToGrid w:val="0"/>
          <w:sz w:val="20"/>
          <w:szCs w:val="20"/>
          <w:lang w:eastAsia="pt-BR"/>
        </w:rPr>
      </w:pPr>
    </w:p>
    <w:p w:rsidR="00E60DE0" w:rsidRPr="00A33192" w:rsidRDefault="00E60DE0" w:rsidP="00FF6813">
      <w:pPr>
        <w:spacing w:after="0" w:line="320" w:lineRule="exact"/>
        <w:jc w:val="both"/>
        <w:rPr>
          <w:rFonts w:ascii="Arial" w:eastAsia="Times New Roman" w:hAnsi="Arial" w:cs="Arial"/>
          <w:snapToGrid w:val="0"/>
          <w:sz w:val="20"/>
          <w:szCs w:val="20"/>
          <w:lang w:eastAsia="pt-BR"/>
        </w:rPr>
      </w:pP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Pelo presente instrumento, entre partes, como EMPREGADOR, a empresa </w:t>
      </w:r>
      <w:r w:rsidR="00A33192">
        <w:rPr>
          <w:rFonts w:ascii="Arial" w:hAnsi="Arial" w:cs="Arial"/>
          <w:snapToGrid w:val="0"/>
          <w:sz w:val="20"/>
          <w:szCs w:val="20"/>
        </w:rPr>
        <w:t>______________________________</w:t>
      </w:r>
      <w:r w:rsidRPr="00A33192">
        <w:rPr>
          <w:rFonts w:ascii="Arial" w:hAnsi="Arial" w:cs="Arial"/>
          <w:snapToGrid w:val="0"/>
          <w:sz w:val="20"/>
          <w:szCs w:val="20"/>
        </w:rPr>
        <w:t>_____________________________________________,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inscrita no CNPJ/MF sob n°_______________________________ estabelecida no endereço ___________________________________________________________________________, neste ato, representada pelo seu responsável legal, doravante designada EMPREGADOR, e, como EMPREGADO na qualidade de aprendiz, ___________________________________, residente na ________________________________________________________________, portador da Carteira de Trabalho e Previdência Social nº _______________________, série ________, neste ato assistido(a) pelo seu responsável legal, Sr.(a) ________________________________________________________________________, doravante designado(a) EMPREGADO, têm justo e acertado o seguinte:</w:t>
      </w:r>
    </w:p>
    <w:p w:rsidR="00345069" w:rsidRPr="00A33192" w:rsidRDefault="00345069" w:rsidP="00345069">
      <w:pPr>
        <w:spacing w:before="240" w:after="240"/>
        <w:jc w:val="center"/>
        <w:rPr>
          <w:rFonts w:ascii="Arial" w:hAnsi="Arial" w:cs="Arial"/>
          <w:b/>
          <w:snapToGrid w:val="0"/>
          <w:sz w:val="20"/>
          <w:szCs w:val="20"/>
        </w:rPr>
      </w:pPr>
      <w:r w:rsidRPr="00A33192">
        <w:rPr>
          <w:rFonts w:ascii="Arial" w:hAnsi="Arial" w:cs="Arial"/>
          <w:b/>
          <w:snapToGrid w:val="0"/>
          <w:sz w:val="20"/>
          <w:szCs w:val="20"/>
        </w:rPr>
        <w:t>Cláusula Primeira – Do Objeto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O EMPREGADOR admite o EMPREGADO, comprometendo-se a propiciar-lhe programa de aprendizagem na ocupação de ___________________________________________________ cujo programa de formação </w:t>
      </w:r>
      <w:r w:rsidRPr="00A33192">
        <w:rPr>
          <w:rFonts w:ascii="Arial" w:hAnsi="Arial" w:cs="Arial"/>
          <w:sz w:val="20"/>
          <w:szCs w:val="20"/>
        </w:rPr>
        <w:t>técnico-profissional metódica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sob responsabilidade do SENAI-SP, em consonância com o disposto pelo inciso VIII do art. 8º da Instrução Normativa SIT nº 146/2018, se dará:</w:t>
      </w:r>
    </w:p>
    <w:p w:rsidR="00345069" w:rsidRPr="00A33192" w:rsidRDefault="00345069" w:rsidP="00A33192">
      <w:pPr>
        <w:pStyle w:val="PargrafodaLista"/>
        <w:widowControl w:val="0"/>
        <w:numPr>
          <w:ilvl w:val="0"/>
          <w:numId w:val="3"/>
        </w:numPr>
        <w:adjustRightInd w:val="0"/>
        <w:spacing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>Exclusivamente no SENAI-SP, realizado entre ___/___/___ e ___/___/___, das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às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horas, perfazendo 4 horas diárias ou 20 horas semanais</w:t>
      </w:r>
      <w:r w:rsidR="00A33192" w:rsidRPr="00A33192">
        <w:rPr>
          <w:rFonts w:cs="Arial"/>
          <w:snapToGrid w:val="0"/>
        </w:rPr>
        <w:t>, segundo disposição do caput artigo 11 da Portaria MTE nº 723/2012, com redação dada pela Portaria MTb nº 634/2018</w:t>
      </w:r>
      <w:r w:rsidRPr="00A33192">
        <w:rPr>
          <w:rFonts w:cs="Arial"/>
          <w:snapToGrid w:val="0"/>
        </w:rPr>
        <w:t>.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3"/>
        </w:numPr>
        <w:adjustRightInd w:val="0"/>
        <w:spacing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>Parte no SENAI-SP e parte na empresa, no endereço ________</w:t>
      </w:r>
      <w:r w:rsidR="00A1427D">
        <w:rPr>
          <w:rFonts w:cs="Arial"/>
          <w:snapToGrid w:val="0"/>
        </w:rPr>
        <w:t>_________________</w:t>
      </w:r>
      <w:r w:rsidRPr="00A33192">
        <w:rPr>
          <w:rFonts w:cs="Arial"/>
          <w:snapToGrid w:val="0"/>
        </w:rPr>
        <w:t>_________, realizado entre ___/___/___ e ___/___/___, das ___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 às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horas (no SENAI-SP) e das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às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horas (na empresa), perfazendo ____ horas diárias ou ______ horas semanais.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3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>Exclusivamente na empresa, no endereço ______________________________________, realizado entre ___/___/___ e ___/___/___ das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às __</w:t>
      </w:r>
      <w:r w:rsidR="00A33192">
        <w:rPr>
          <w:rFonts w:cs="Arial"/>
          <w:snapToGrid w:val="0"/>
        </w:rPr>
        <w:t>:</w:t>
      </w:r>
      <w:r w:rsidRPr="00A33192">
        <w:rPr>
          <w:rFonts w:cs="Arial"/>
          <w:snapToGrid w:val="0"/>
        </w:rPr>
        <w:t>__ horas, perfazendo ____ horas diárias ou ______ horas semanais.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§1º O total previsto do programa de aprendizagem, segundo plano de curso elaborado pelo SENAI-SP e documento suplementar a ele vinculado doravante denominado “guia de aprendizagem” pelo qual define as atividades práticas na empresa, será desenvolvido em ______ horas.</w:t>
      </w:r>
    </w:p>
    <w:p w:rsidR="00345069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§2º O programa de formação </w:t>
      </w:r>
      <w:r w:rsidRPr="00A33192">
        <w:rPr>
          <w:rFonts w:ascii="Arial" w:hAnsi="Arial" w:cs="Arial"/>
          <w:sz w:val="20"/>
          <w:szCs w:val="20"/>
        </w:rPr>
        <w:t>técnico-profissional metódica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desenvolvido pelo SENAI-SP atende às disposições legais da educação profissional e tecnológica nos termos do Decreto Federal nº 5.154/2004 com redação dada pelo Decreto Federal nº 8.268/2014, bem como às disposições </w:t>
      </w:r>
      <w:r w:rsidRPr="00A33192">
        <w:rPr>
          <w:rFonts w:ascii="Arial" w:hAnsi="Arial" w:cs="Arial"/>
          <w:snapToGrid w:val="0"/>
          <w:sz w:val="20"/>
          <w:szCs w:val="20"/>
        </w:rPr>
        <w:lastRenderedPageBreak/>
        <w:t xml:space="preserve">previstas pelos §§ </w:t>
      </w:r>
      <w:r w:rsidR="00A33192">
        <w:rPr>
          <w:rFonts w:ascii="Arial" w:hAnsi="Arial" w:cs="Arial"/>
          <w:snapToGrid w:val="0"/>
          <w:sz w:val="20"/>
          <w:szCs w:val="20"/>
        </w:rPr>
        <w:t>1</w:t>
      </w:r>
      <w:r w:rsidRPr="00A33192">
        <w:rPr>
          <w:rFonts w:ascii="Arial" w:hAnsi="Arial" w:cs="Arial"/>
          <w:snapToGrid w:val="0"/>
          <w:sz w:val="20"/>
          <w:szCs w:val="20"/>
        </w:rPr>
        <w:t>º</w:t>
      </w:r>
      <w:r w:rsidR="00A33192">
        <w:rPr>
          <w:rFonts w:ascii="Arial" w:hAnsi="Arial" w:cs="Arial"/>
          <w:snapToGrid w:val="0"/>
          <w:sz w:val="20"/>
          <w:szCs w:val="20"/>
        </w:rPr>
        <w:t xml:space="preserve"> a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</w:t>
      </w:r>
      <w:r w:rsidR="00A33192">
        <w:rPr>
          <w:rFonts w:ascii="Arial" w:hAnsi="Arial" w:cs="Arial"/>
          <w:snapToGrid w:val="0"/>
          <w:sz w:val="20"/>
          <w:szCs w:val="20"/>
        </w:rPr>
        <w:t>4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º do artigo 10 e do </w:t>
      </w:r>
      <w:r w:rsidR="00A33192">
        <w:rPr>
          <w:rFonts w:ascii="Arial" w:hAnsi="Arial" w:cs="Arial"/>
          <w:snapToGrid w:val="0"/>
          <w:sz w:val="20"/>
          <w:szCs w:val="20"/>
        </w:rPr>
        <w:t xml:space="preserve">§1º </w:t>
      </w:r>
      <w:r w:rsidRPr="00A33192">
        <w:rPr>
          <w:rFonts w:ascii="Arial" w:hAnsi="Arial" w:cs="Arial"/>
          <w:snapToGrid w:val="0"/>
          <w:sz w:val="20"/>
          <w:szCs w:val="20"/>
        </w:rPr>
        <w:t>do artigo 11 da Portaria MTE nº 723/2012</w:t>
      </w:r>
      <w:r w:rsidR="00A33192">
        <w:rPr>
          <w:rFonts w:ascii="Arial" w:hAnsi="Arial" w:cs="Arial"/>
          <w:snapToGrid w:val="0"/>
          <w:sz w:val="20"/>
          <w:szCs w:val="20"/>
        </w:rPr>
        <w:t>, considerando:</w:t>
      </w:r>
    </w:p>
    <w:p w:rsidR="00A33192" w:rsidRDefault="00A33192" w:rsidP="00A33192">
      <w:pPr>
        <w:pStyle w:val="PargrafodaLista"/>
        <w:widowControl w:val="0"/>
        <w:numPr>
          <w:ilvl w:val="0"/>
          <w:numId w:val="5"/>
        </w:numPr>
        <w:adjustRightInd w:val="0"/>
        <w:spacing w:before="240" w:after="240" w:line="276" w:lineRule="auto"/>
        <w:ind w:left="426"/>
        <w:jc w:val="both"/>
        <w:textAlignment w:val="baseline"/>
        <w:rPr>
          <w:snapToGrid w:val="0"/>
        </w:rPr>
      </w:pPr>
      <w:r>
        <w:rPr>
          <w:snapToGrid w:val="0"/>
        </w:rPr>
        <w:t>Atividades teóricas e atividades práticas (em caráter laboratorial) no SENAI</w:t>
      </w:r>
      <w:r w:rsidR="00BC7C0A">
        <w:rPr>
          <w:snapToGrid w:val="0"/>
        </w:rPr>
        <w:t>-SP</w:t>
      </w:r>
      <w:r>
        <w:rPr>
          <w:snapToGrid w:val="0"/>
        </w:rPr>
        <w:t>, e</w:t>
      </w:r>
    </w:p>
    <w:p w:rsidR="00A33192" w:rsidRPr="006B1807" w:rsidRDefault="00A33192" w:rsidP="00A33192">
      <w:pPr>
        <w:pStyle w:val="PargrafodaLista"/>
        <w:widowControl w:val="0"/>
        <w:numPr>
          <w:ilvl w:val="0"/>
          <w:numId w:val="5"/>
        </w:numPr>
        <w:adjustRightInd w:val="0"/>
        <w:spacing w:before="240" w:after="240" w:line="276" w:lineRule="auto"/>
        <w:ind w:left="426"/>
        <w:jc w:val="both"/>
        <w:textAlignment w:val="baseline"/>
        <w:rPr>
          <w:snapToGrid w:val="0"/>
        </w:rPr>
      </w:pPr>
      <w:r>
        <w:rPr>
          <w:snapToGrid w:val="0"/>
        </w:rPr>
        <w:t>Atividades de prática profissional suplementar na empresa.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§3º Em consonância com o disposto pelo inciso VII do art. 8º da Instrução Normativa SIT nº 146/2018, encontra-se na condição de anexo único a este Contrato de Aprendizagem a guia de aprendizagem com vistas à descrição das atividades práticas do aprendiz na empresa.</w:t>
      </w:r>
    </w:p>
    <w:p w:rsidR="00345069" w:rsidRPr="00A33192" w:rsidRDefault="00345069" w:rsidP="00345069">
      <w:pPr>
        <w:spacing w:before="240" w:after="240"/>
        <w:jc w:val="center"/>
        <w:rPr>
          <w:rFonts w:ascii="Arial" w:hAnsi="Arial" w:cs="Arial"/>
          <w:b/>
          <w:snapToGrid w:val="0"/>
          <w:sz w:val="20"/>
          <w:szCs w:val="20"/>
        </w:rPr>
      </w:pPr>
      <w:r w:rsidRPr="00A33192">
        <w:rPr>
          <w:rFonts w:ascii="Arial" w:hAnsi="Arial" w:cs="Arial"/>
          <w:b/>
          <w:snapToGrid w:val="0"/>
          <w:sz w:val="20"/>
          <w:szCs w:val="20"/>
        </w:rPr>
        <w:t>Cláusula Segunda – Da Vigência</w:t>
      </w:r>
    </w:p>
    <w:p w:rsidR="00FF6813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O presente Contrato de Aprendizagem vigorará de ___/___/___ até ___/___/___, correspondente à duração do programa de aprendizagem mencionado na </w:t>
      </w:r>
      <w:r w:rsidR="00D80B15">
        <w:rPr>
          <w:rFonts w:ascii="Arial" w:hAnsi="Arial" w:cs="Arial"/>
          <w:snapToGrid w:val="0"/>
          <w:sz w:val="20"/>
          <w:szCs w:val="20"/>
        </w:rPr>
        <w:t>C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láusula </w:t>
      </w:r>
      <w:r w:rsidR="00D80B15">
        <w:rPr>
          <w:rFonts w:ascii="Arial" w:hAnsi="Arial" w:cs="Arial"/>
          <w:snapToGrid w:val="0"/>
          <w:sz w:val="20"/>
          <w:szCs w:val="20"/>
        </w:rPr>
        <w:t>P</w:t>
      </w:r>
      <w:r w:rsidRPr="00A33192">
        <w:rPr>
          <w:rFonts w:ascii="Arial" w:hAnsi="Arial" w:cs="Arial"/>
          <w:snapToGrid w:val="0"/>
          <w:sz w:val="20"/>
          <w:szCs w:val="20"/>
        </w:rPr>
        <w:t>rimeira, não ultrapassando o limite dos 24 anos de idade do aprendiz, de acordo com o artigo 433 da CLT (e ressalvada a hipótese prevista no §5º do artigo 428), com a redação dada pela Lei Federal nº 11.180/2005.</w:t>
      </w:r>
    </w:p>
    <w:p w:rsidR="00FF6813" w:rsidRPr="00A33192" w:rsidRDefault="00FF6813" w:rsidP="00345069">
      <w:pPr>
        <w:spacing w:before="240" w:after="240"/>
        <w:jc w:val="center"/>
        <w:rPr>
          <w:rFonts w:ascii="Arial" w:hAnsi="Arial" w:cs="Arial"/>
          <w:b/>
          <w:snapToGrid w:val="0"/>
          <w:sz w:val="20"/>
          <w:szCs w:val="20"/>
        </w:rPr>
      </w:pPr>
      <w:r w:rsidRPr="00A33192">
        <w:rPr>
          <w:rFonts w:ascii="Arial" w:hAnsi="Arial" w:cs="Arial"/>
          <w:b/>
          <w:snapToGrid w:val="0"/>
          <w:sz w:val="20"/>
          <w:szCs w:val="20"/>
        </w:rPr>
        <w:t>Cláusula Terceira</w:t>
      </w:r>
      <w:r w:rsidR="00345069" w:rsidRPr="00A33192">
        <w:rPr>
          <w:rFonts w:ascii="Arial" w:hAnsi="Arial" w:cs="Arial"/>
          <w:b/>
          <w:snapToGrid w:val="0"/>
          <w:sz w:val="20"/>
          <w:szCs w:val="20"/>
        </w:rPr>
        <w:t xml:space="preserve"> – Da Remuneração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Ao EMPREGADO, salvo condições mais favoráveis, será garantido o salário mínimo hora, conforme §2º do artigo 428 da CLT, com a redação dada pela Lei Federal nº 13.420/2017.</w:t>
      </w:r>
    </w:p>
    <w:p w:rsidR="00345069" w:rsidRPr="00A33192" w:rsidRDefault="00345069" w:rsidP="00345069">
      <w:pPr>
        <w:spacing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§1º O EMPREGADO receberá do EMPREGADOR, na base de dia de frequência às atividades programadas pelo SENAI-SP, nos termos do artigo 432 da CLT, com a redação dada pela Lei Federal nº 10.097/2000, remuneração correspondente à estrutura do programa de aprendizagem disposto nos termos da Cláusula Primeira: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4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 xml:space="preserve">À jornada diária de 4 horas, realizada exclusivamente no SENAI-SP, o EMPREGADO receberá do EMPREGADOR, a importância de </w:t>
      </w:r>
      <w:r w:rsidR="00BC7C0A">
        <w:rPr>
          <w:rFonts w:cs="Arial"/>
          <w:snapToGrid w:val="0"/>
        </w:rPr>
        <w:t xml:space="preserve">R$ </w:t>
      </w:r>
      <w:r w:rsidRPr="00A33192">
        <w:rPr>
          <w:rFonts w:cs="Arial"/>
          <w:snapToGrid w:val="0"/>
        </w:rPr>
        <w:t>____________.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4"/>
        </w:numPr>
        <w:adjustRightInd w:val="0"/>
        <w:spacing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 xml:space="preserve">À jornada diária de ______ horas, realizada parte no SENAI-SP e parte no estabelecimento concedente das atividades a cargo do EMPREGADOR, o EMPREGADO receberá do EMPREGADOR, a importância de </w:t>
      </w:r>
      <w:r w:rsidR="00BC7C0A">
        <w:rPr>
          <w:rFonts w:cs="Arial"/>
          <w:snapToGrid w:val="0"/>
        </w:rPr>
        <w:t xml:space="preserve">R$ </w:t>
      </w:r>
      <w:r w:rsidRPr="00A33192">
        <w:rPr>
          <w:rFonts w:cs="Arial"/>
          <w:snapToGrid w:val="0"/>
        </w:rPr>
        <w:t>_</w:t>
      </w:r>
      <w:r w:rsidR="00BC7C0A">
        <w:rPr>
          <w:rFonts w:cs="Arial"/>
          <w:snapToGrid w:val="0"/>
        </w:rPr>
        <w:t>______</w:t>
      </w:r>
      <w:r w:rsidRPr="00A33192">
        <w:rPr>
          <w:rFonts w:cs="Arial"/>
          <w:snapToGrid w:val="0"/>
        </w:rPr>
        <w:t>_____.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4"/>
        </w:numPr>
        <w:adjustRightInd w:val="0"/>
        <w:spacing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 xml:space="preserve">À jornada diária de ______ horas, realizada exclusivamente no estabelecimento concedente das atividades a cargo do EMPREGADOR, o EMPREGADO receberá do EMPREGADOR, a importância de </w:t>
      </w:r>
      <w:r w:rsidR="00BC7C0A">
        <w:rPr>
          <w:rFonts w:cs="Arial"/>
          <w:snapToGrid w:val="0"/>
        </w:rPr>
        <w:t xml:space="preserve">R$ </w:t>
      </w:r>
      <w:r w:rsidRPr="00A33192">
        <w:rPr>
          <w:rFonts w:cs="Arial"/>
          <w:snapToGrid w:val="0"/>
        </w:rPr>
        <w:t>___________.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§2º O montante ao final do mês poderá variar conforme número de dias de cada mês.</w:t>
      </w:r>
    </w:p>
    <w:p w:rsidR="00345069" w:rsidRPr="00A33192" w:rsidRDefault="00345069" w:rsidP="00345069">
      <w:pPr>
        <w:spacing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§3º Na eventualidade de recesso de atividades </w:t>
      </w:r>
      <w:r w:rsidR="00BC7C0A">
        <w:rPr>
          <w:rFonts w:ascii="Arial" w:hAnsi="Arial" w:cs="Arial"/>
          <w:snapToGrid w:val="0"/>
          <w:sz w:val="20"/>
          <w:szCs w:val="20"/>
        </w:rPr>
        <w:t>no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SENAI</w:t>
      </w:r>
      <w:r w:rsidR="00BC7C0A">
        <w:rPr>
          <w:rFonts w:ascii="Arial" w:hAnsi="Arial" w:cs="Arial"/>
          <w:snapToGrid w:val="0"/>
          <w:sz w:val="20"/>
          <w:szCs w:val="20"/>
        </w:rPr>
        <w:t>-SP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e ausência de atividades práticas a serem desenvolvidas na empresa, o EMPREGADO receberá a importância idêntica à jornada que faria exclusivamente </w:t>
      </w:r>
      <w:r w:rsidR="00BC7C0A">
        <w:rPr>
          <w:rFonts w:ascii="Arial" w:hAnsi="Arial" w:cs="Arial"/>
          <w:snapToGrid w:val="0"/>
          <w:sz w:val="20"/>
          <w:szCs w:val="20"/>
        </w:rPr>
        <w:t>no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SENAI</w:t>
      </w:r>
      <w:r w:rsidR="00BC7C0A">
        <w:rPr>
          <w:rFonts w:ascii="Arial" w:hAnsi="Arial" w:cs="Arial"/>
          <w:snapToGrid w:val="0"/>
          <w:sz w:val="20"/>
          <w:szCs w:val="20"/>
        </w:rPr>
        <w:t>-SP</w:t>
      </w:r>
      <w:r w:rsidRPr="00A33192">
        <w:rPr>
          <w:rFonts w:ascii="Arial" w:hAnsi="Arial" w:cs="Arial"/>
          <w:snapToGrid w:val="0"/>
          <w:sz w:val="20"/>
          <w:szCs w:val="20"/>
        </w:rPr>
        <w:t>, correspondente ao inciso “a” do §1º da Cláusula Terceira.</w:t>
      </w:r>
    </w:p>
    <w:p w:rsidR="00345069" w:rsidRPr="00A33192" w:rsidRDefault="00345069" w:rsidP="00345069">
      <w:pPr>
        <w:spacing w:before="240" w:after="240"/>
        <w:jc w:val="center"/>
        <w:rPr>
          <w:rFonts w:ascii="Arial" w:hAnsi="Arial" w:cs="Arial"/>
          <w:b/>
          <w:snapToGrid w:val="0"/>
          <w:sz w:val="20"/>
          <w:szCs w:val="20"/>
        </w:rPr>
      </w:pPr>
      <w:r w:rsidRPr="00A33192">
        <w:rPr>
          <w:rFonts w:ascii="Arial" w:hAnsi="Arial" w:cs="Arial"/>
          <w:b/>
          <w:snapToGrid w:val="0"/>
          <w:sz w:val="20"/>
          <w:szCs w:val="20"/>
        </w:rPr>
        <w:t>Cláusula Quarta – Das Obrigações do Empregador</w:t>
      </w: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O EMPREGADOR se compromete: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§1º A registrar, na Carteira de Trabalho e Previdência Social do EMPREGADO, a vigência do presente Contrato de Aprendizagem, de acordo com os §§1º e 8º do artigo 428 da CLT, com a redação dada pelas Leis Federais </w:t>
      </w:r>
      <w:proofErr w:type="spellStart"/>
      <w:r w:rsidRPr="00A33192">
        <w:rPr>
          <w:rFonts w:ascii="Arial" w:hAnsi="Arial" w:cs="Arial"/>
          <w:snapToGrid w:val="0"/>
          <w:sz w:val="20"/>
          <w:szCs w:val="20"/>
        </w:rPr>
        <w:t>nº</w:t>
      </w:r>
      <w:r w:rsidRPr="00A33192">
        <w:rPr>
          <w:rFonts w:ascii="Arial" w:hAnsi="Arial" w:cs="Arial"/>
          <w:snapToGrid w:val="0"/>
          <w:sz w:val="20"/>
          <w:szCs w:val="20"/>
          <w:vertAlign w:val="superscript"/>
        </w:rPr>
        <w:t>s</w:t>
      </w:r>
      <w:proofErr w:type="spellEnd"/>
      <w:r w:rsidRPr="00A33192">
        <w:rPr>
          <w:rFonts w:ascii="Arial" w:hAnsi="Arial" w:cs="Arial"/>
          <w:snapToGrid w:val="0"/>
          <w:sz w:val="20"/>
          <w:szCs w:val="20"/>
        </w:rPr>
        <w:t xml:space="preserve"> 11.788/2008 e 13.146/2015, respectivamente.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§2º A considerar que as disposições legais referentes ao direito educacional do EMPREGADO também se aplicam a este Contrato de Aprendizagem.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lastRenderedPageBreak/>
        <w:t xml:space="preserve">§3º </w:t>
      </w:r>
      <w:r w:rsidR="00A1427D" w:rsidRPr="00A1427D">
        <w:rPr>
          <w:rFonts w:ascii="Arial" w:hAnsi="Arial" w:cs="Arial"/>
          <w:snapToGrid w:val="0"/>
          <w:sz w:val="20"/>
          <w:szCs w:val="20"/>
        </w:rPr>
        <w:t>A observar, especificamente quando há planejamento de atividades de prática profissional suplementar a serem desenvolvidas na empresa</w:t>
      </w:r>
      <w:r w:rsidRPr="00A33192">
        <w:rPr>
          <w:rFonts w:ascii="Arial" w:hAnsi="Arial" w:cs="Arial"/>
          <w:snapToGrid w:val="0"/>
          <w:sz w:val="20"/>
          <w:szCs w:val="20"/>
        </w:rPr>
        <w:t>: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1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 xml:space="preserve">a condição peculiar de pessoa em desenvolvimento do EMPREGADO, conforme disposto pelo parágrafo único do artigo 49 do Decreto Federal nº 9.579/2018, em consonância com o artigo 69 da Lei Federal nº 8.069/1990 e no que couber quanto à seção III da Lei Federal nº 12.852/2013 e da Lei Federal nº 13.146/2015, o que implica a predominância do caráter educacional sobre o laboral em todas as circunstâncias envolvidas durante o programa de formação </w:t>
      </w:r>
      <w:r w:rsidRPr="00A33192">
        <w:rPr>
          <w:rFonts w:cs="Arial"/>
        </w:rPr>
        <w:t>técnico-profissional metódica desenvolvido sob responsabilidade do SENAI-SP</w:t>
      </w:r>
      <w:r w:rsidRPr="00A33192">
        <w:rPr>
          <w:rFonts w:cs="Arial"/>
          <w:snapToGrid w:val="0"/>
        </w:rPr>
        <w:t>;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1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>que quaisquer atividades desenvolvidas pelo EMPREGADO devem corresponder àquelas previstas no plano de curso elaborado pelo SENAI-SP e guia de aprendizagem, correspondente ao programa de formação técnico-profissional metódico, conforme disposto pelo §4º do artigo 65 do Decreto Federal nº 9.579/2018;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1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>os critérios de saúde e segurança no trabalho apropriados aos fins de formação técnico-profissional metódico, tendo como base o disposto pelo Decreto Federal nº 6.481/2008 e normas regulamentadoras, e</w:t>
      </w:r>
    </w:p>
    <w:p w:rsidR="00345069" w:rsidRPr="00A33192" w:rsidRDefault="00345069" w:rsidP="00345069">
      <w:pPr>
        <w:pStyle w:val="PargrafodaLista"/>
        <w:widowControl w:val="0"/>
        <w:numPr>
          <w:ilvl w:val="0"/>
          <w:numId w:val="1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A33192">
        <w:rPr>
          <w:rFonts w:cs="Arial"/>
          <w:snapToGrid w:val="0"/>
        </w:rPr>
        <w:t xml:space="preserve">a necessidade de indicação de um funcionário qualificado na condição de monitor do EMPREGADO, </w:t>
      </w:r>
      <w:r w:rsidRPr="00A33192">
        <w:rPr>
          <w:rFonts w:cs="Arial"/>
        </w:rPr>
        <w:t xml:space="preserve">responsável pela coordenação de exercícios práticos e acompanhamento das atividades do EMPREGADO no estabelecimento, com aval do SENAI-SP, em conformidade com o desenvolvimento metodológico do plano de curso </w:t>
      </w:r>
      <w:r w:rsidRPr="00A33192">
        <w:rPr>
          <w:rFonts w:cs="Arial"/>
          <w:snapToGrid w:val="0"/>
        </w:rPr>
        <w:t xml:space="preserve">elaborado pelo SENAI-SP </w:t>
      </w:r>
      <w:r w:rsidRPr="00A33192">
        <w:rPr>
          <w:rFonts w:cs="Arial"/>
        </w:rPr>
        <w:t xml:space="preserve">e guia de aprendizagem, </w:t>
      </w:r>
      <w:r w:rsidRPr="00A33192">
        <w:rPr>
          <w:rFonts w:cs="Arial"/>
          <w:snapToGrid w:val="0"/>
        </w:rPr>
        <w:t>conforme disposto pelo §1º do artigo 65 do Decreto Federal nº 9.579/2018.</w:t>
      </w:r>
    </w:p>
    <w:p w:rsidR="00345069" w:rsidRPr="00A33192" w:rsidRDefault="00345069" w:rsidP="00345069">
      <w:pPr>
        <w:spacing w:before="240" w:after="240"/>
        <w:jc w:val="center"/>
        <w:rPr>
          <w:rFonts w:ascii="Arial" w:hAnsi="Arial" w:cs="Arial"/>
          <w:b/>
          <w:snapToGrid w:val="0"/>
          <w:sz w:val="20"/>
          <w:szCs w:val="20"/>
        </w:rPr>
      </w:pPr>
      <w:r w:rsidRPr="00A33192">
        <w:rPr>
          <w:rFonts w:ascii="Arial" w:hAnsi="Arial" w:cs="Arial"/>
          <w:b/>
          <w:snapToGrid w:val="0"/>
          <w:sz w:val="20"/>
          <w:szCs w:val="20"/>
        </w:rPr>
        <w:t>Cláusula Quinta – Das Obrigações do Empregado</w:t>
      </w: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O EMPREGADO se compromete: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§1º A exibir ao EMPREGADOR, quando so</w:t>
      </w:r>
      <w:r w:rsidR="00A1427D">
        <w:rPr>
          <w:rFonts w:ascii="Arial" w:hAnsi="Arial" w:cs="Arial"/>
          <w:snapToGrid w:val="0"/>
          <w:sz w:val="20"/>
          <w:szCs w:val="20"/>
        </w:rPr>
        <w:t>licitado, documento emitido pelo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SENAI</w:t>
      </w:r>
      <w:r w:rsidR="00A1427D">
        <w:rPr>
          <w:rFonts w:ascii="Arial" w:hAnsi="Arial" w:cs="Arial"/>
          <w:snapToGrid w:val="0"/>
          <w:sz w:val="20"/>
          <w:szCs w:val="20"/>
        </w:rPr>
        <w:t>-SP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que comprove sua frequência às aulas e registre seu aproveitamento escolar.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§2º A participar das aulas e demais atividades escolares estabelecidas pel</w:t>
      </w:r>
      <w:r w:rsidR="00A1427D">
        <w:rPr>
          <w:rFonts w:ascii="Arial" w:hAnsi="Arial" w:cs="Arial"/>
          <w:snapToGrid w:val="0"/>
          <w:sz w:val="20"/>
          <w:szCs w:val="20"/>
        </w:rPr>
        <w:t>o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 SENAI</w:t>
      </w:r>
      <w:r w:rsidR="00A1427D">
        <w:rPr>
          <w:rFonts w:ascii="Arial" w:hAnsi="Arial" w:cs="Arial"/>
          <w:snapToGrid w:val="0"/>
          <w:sz w:val="20"/>
          <w:szCs w:val="20"/>
        </w:rPr>
        <w:t>-SP</w:t>
      </w:r>
      <w:r w:rsidRPr="00A33192">
        <w:rPr>
          <w:rFonts w:ascii="Arial" w:hAnsi="Arial" w:cs="Arial"/>
          <w:snapToGrid w:val="0"/>
          <w:sz w:val="20"/>
          <w:szCs w:val="20"/>
        </w:rPr>
        <w:t>, correspondentes às atividades do plano de curso elaborado pelo SENAI-SP, bem como cumprir o Regimento Escolar do SENAI-SP e disposições disciplinares.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§3º A apresentar comprovante de conclusão do ensino médio ou matrícula neste nível de ensino, caso já tenha concluído o ensino fundamental, ressalvadas as hipóteses previstas nos §§ 6º e 7º do artigo 428 da CLT, com a redação dada pelas Leis Federais </w:t>
      </w:r>
      <w:proofErr w:type="spellStart"/>
      <w:r w:rsidRPr="00A33192">
        <w:rPr>
          <w:rFonts w:ascii="Arial" w:hAnsi="Arial" w:cs="Arial"/>
          <w:snapToGrid w:val="0"/>
          <w:sz w:val="20"/>
          <w:szCs w:val="20"/>
        </w:rPr>
        <w:t>nº</w:t>
      </w:r>
      <w:r w:rsidRPr="00A33192">
        <w:rPr>
          <w:rFonts w:ascii="Arial" w:hAnsi="Arial" w:cs="Arial"/>
          <w:snapToGrid w:val="0"/>
          <w:sz w:val="20"/>
          <w:szCs w:val="20"/>
          <w:vertAlign w:val="superscript"/>
        </w:rPr>
        <w:t>s</w:t>
      </w:r>
      <w:proofErr w:type="spellEnd"/>
      <w:r w:rsidRPr="00A33192">
        <w:rPr>
          <w:rFonts w:ascii="Arial" w:hAnsi="Arial" w:cs="Arial"/>
          <w:snapToGrid w:val="0"/>
          <w:sz w:val="20"/>
          <w:szCs w:val="20"/>
        </w:rPr>
        <w:t xml:space="preserve"> 13.146/2015 e 11.788/2008, respectivamente.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§4º A</w:t>
      </w:r>
      <w:r w:rsidR="00A1427D">
        <w:rPr>
          <w:rFonts w:ascii="Arial" w:hAnsi="Arial" w:cs="Arial"/>
          <w:snapToGrid w:val="0"/>
          <w:sz w:val="20"/>
          <w:szCs w:val="20"/>
        </w:rPr>
        <w:t xml:space="preserve"> obedecer aos códigos, normas, </w:t>
      </w:r>
      <w:r w:rsidRPr="00A33192">
        <w:rPr>
          <w:rFonts w:ascii="Arial" w:hAnsi="Arial" w:cs="Arial"/>
          <w:snapToGrid w:val="0"/>
          <w:sz w:val="20"/>
          <w:szCs w:val="20"/>
        </w:rPr>
        <w:t xml:space="preserve">regulamentos </w:t>
      </w:r>
      <w:r w:rsidR="00A1427D">
        <w:rPr>
          <w:rFonts w:ascii="Arial" w:hAnsi="Arial" w:cs="Arial"/>
          <w:snapToGrid w:val="0"/>
          <w:sz w:val="20"/>
          <w:szCs w:val="20"/>
        </w:rPr>
        <w:t xml:space="preserve">e procedimentos </w:t>
      </w:r>
      <w:r w:rsidRPr="00A33192">
        <w:rPr>
          <w:rFonts w:ascii="Arial" w:hAnsi="Arial" w:cs="Arial"/>
          <w:snapToGrid w:val="0"/>
          <w:sz w:val="20"/>
          <w:szCs w:val="20"/>
        </w:rPr>
        <w:t>da empresa quando do desenvolvimento de atividades naquelas instalações.</w:t>
      </w:r>
    </w:p>
    <w:p w:rsidR="00345069" w:rsidRPr="00A33192" w:rsidRDefault="00345069" w:rsidP="00345069">
      <w:pPr>
        <w:spacing w:before="240" w:after="240"/>
        <w:contextualSpacing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Parágrafo único. </w:t>
      </w:r>
      <w:bookmarkStart w:id="2" w:name="_GoBack"/>
      <w:r w:rsidR="00A1427D" w:rsidRPr="00A1427D">
        <w:rPr>
          <w:rFonts w:ascii="Arial" w:hAnsi="Arial" w:cs="Arial"/>
          <w:snapToGrid w:val="0"/>
          <w:sz w:val="20"/>
          <w:szCs w:val="20"/>
        </w:rPr>
        <w:t>O EMPREGADO poderá ser convocado por escrito pelo EMPREGADOR para atividades durante o período de recesso escolar do SENAI-SP, conforme cronograma previsto na alínea “c” do §1º da Cláusula Primeira deste Contrato de Aprendizagem, desde que estas atividades estejam previstas no plano de curso elaborado pelo SENAI-SP e em guia de aprendizagem, ficando resguardado o direito de gozo de suas férias nos termos da CLT</w:t>
      </w:r>
      <w:bookmarkEnd w:id="2"/>
      <w:r w:rsidR="00A1427D">
        <w:rPr>
          <w:rFonts w:ascii="Arial" w:hAnsi="Arial" w:cs="Arial"/>
          <w:snapToGrid w:val="0"/>
          <w:sz w:val="20"/>
          <w:szCs w:val="20"/>
        </w:rPr>
        <w:t>.</w:t>
      </w:r>
    </w:p>
    <w:p w:rsidR="00345069" w:rsidRPr="00A33192" w:rsidRDefault="00345069" w:rsidP="00345069">
      <w:pPr>
        <w:spacing w:before="240" w:after="240"/>
        <w:contextualSpacing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jc w:val="center"/>
        <w:rPr>
          <w:rFonts w:ascii="Arial" w:hAnsi="Arial" w:cs="Arial"/>
          <w:b/>
          <w:snapToGrid w:val="0"/>
          <w:sz w:val="20"/>
          <w:szCs w:val="20"/>
        </w:rPr>
      </w:pPr>
      <w:r w:rsidRPr="00A33192">
        <w:rPr>
          <w:rFonts w:ascii="Arial" w:hAnsi="Arial" w:cs="Arial"/>
          <w:b/>
          <w:snapToGrid w:val="0"/>
          <w:sz w:val="20"/>
          <w:szCs w:val="20"/>
        </w:rPr>
        <w:t>Cláusula Sexta – Da Rescisão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O não cumprimento pelo EMPREGADO de seus deveres que impliquem em desempenho insuficiente ou inadaptação, falta disciplinar grave, ausência injustificada à escola que implique perda do ano letivo, nos termos do artigo 433 da CLT, com a redação dada pelas Leis Federais </w:t>
      </w:r>
      <w:proofErr w:type="spellStart"/>
      <w:r w:rsidRPr="00A33192">
        <w:rPr>
          <w:rFonts w:ascii="Arial" w:hAnsi="Arial" w:cs="Arial"/>
          <w:snapToGrid w:val="0"/>
          <w:sz w:val="20"/>
          <w:szCs w:val="20"/>
        </w:rPr>
        <w:lastRenderedPageBreak/>
        <w:t>nº</w:t>
      </w:r>
      <w:r w:rsidRPr="00A33192">
        <w:rPr>
          <w:rFonts w:ascii="Arial" w:hAnsi="Arial" w:cs="Arial"/>
          <w:snapToGrid w:val="0"/>
          <w:sz w:val="20"/>
          <w:szCs w:val="20"/>
          <w:vertAlign w:val="superscript"/>
        </w:rPr>
        <w:t>s</w:t>
      </w:r>
      <w:proofErr w:type="spellEnd"/>
      <w:r w:rsidRPr="00A33192">
        <w:rPr>
          <w:rFonts w:ascii="Arial" w:hAnsi="Arial" w:cs="Arial"/>
          <w:snapToGrid w:val="0"/>
          <w:sz w:val="20"/>
          <w:szCs w:val="20"/>
        </w:rPr>
        <w:t xml:space="preserve"> 11.180/2005 e 13.146/2015, ou a não observância pelo EMPREGADOR das obrigações legais e das assumidas neste instrumento serão considerados motivos para a rescisão do presente Contrato de Aprendizagem.</w:t>
      </w: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E por se acharem justas e contratadas, as partes assinam o presente instrumento em duas vias de igual teor, na presença de testemunhas, abaixo, nomeadas.</w:t>
      </w: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__________________________________, _____ de ______________________ </w:t>
      </w:r>
      <w:proofErr w:type="spellStart"/>
      <w:r w:rsidRPr="00A33192">
        <w:rPr>
          <w:rFonts w:ascii="Arial" w:hAnsi="Arial" w:cs="Arial"/>
          <w:snapToGrid w:val="0"/>
          <w:sz w:val="20"/>
          <w:szCs w:val="20"/>
        </w:rPr>
        <w:t>de</w:t>
      </w:r>
      <w:proofErr w:type="spellEnd"/>
      <w:r w:rsidRPr="00A33192">
        <w:rPr>
          <w:rFonts w:ascii="Arial" w:hAnsi="Arial" w:cs="Arial"/>
          <w:snapToGrid w:val="0"/>
          <w:sz w:val="20"/>
          <w:szCs w:val="20"/>
        </w:rPr>
        <w:t xml:space="preserve"> _______.</w:t>
      </w: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________________________________ </w:t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  <w:t>_______________________________</w:t>
      </w:r>
    </w:p>
    <w:p w:rsidR="00345069" w:rsidRPr="00A33192" w:rsidRDefault="00345069" w:rsidP="00345069">
      <w:pPr>
        <w:spacing w:before="240" w:after="240"/>
        <w:ind w:firstLine="708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 xml:space="preserve">EMPREGADOR </w:t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  <w:t xml:space="preserve">      EMPREGADO</w:t>
      </w:r>
    </w:p>
    <w:p w:rsidR="00345069" w:rsidRPr="00A33192" w:rsidRDefault="00345069" w:rsidP="00345069">
      <w:pPr>
        <w:spacing w:before="240" w:after="240"/>
        <w:ind w:left="5103" w:firstLine="561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ind w:left="5103" w:firstLine="561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ind w:left="4254" w:firstLine="709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_______________________________</w:t>
      </w: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Testemunhas:</w:t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  <w:t>Responsável pelo aprendiz (se menor)</w:t>
      </w: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345069" w:rsidRPr="00A33192" w:rsidRDefault="00345069" w:rsidP="00345069">
      <w:pPr>
        <w:spacing w:before="240" w:after="240"/>
        <w:rPr>
          <w:rFonts w:ascii="Arial" w:hAnsi="Arial" w:cs="Arial"/>
          <w:snapToGrid w:val="0"/>
          <w:sz w:val="20"/>
          <w:szCs w:val="20"/>
        </w:rPr>
      </w:pPr>
    </w:p>
    <w:p w:rsidR="00CD79FC" w:rsidRPr="00A33192" w:rsidRDefault="00345069" w:rsidP="00345069">
      <w:pPr>
        <w:spacing w:before="240" w:after="240"/>
        <w:rPr>
          <w:rFonts w:ascii="Arial" w:hAnsi="Arial" w:cs="Arial"/>
          <w:sz w:val="20"/>
          <w:szCs w:val="20"/>
        </w:rPr>
      </w:pPr>
      <w:r w:rsidRPr="00A33192">
        <w:rPr>
          <w:rFonts w:ascii="Arial" w:hAnsi="Arial" w:cs="Arial"/>
          <w:snapToGrid w:val="0"/>
          <w:sz w:val="20"/>
          <w:szCs w:val="20"/>
        </w:rPr>
        <w:t>________________________________</w:t>
      </w:r>
      <w:r w:rsidRPr="00A33192">
        <w:rPr>
          <w:rFonts w:ascii="Arial" w:hAnsi="Arial" w:cs="Arial"/>
          <w:snapToGrid w:val="0"/>
          <w:sz w:val="20"/>
          <w:szCs w:val="20"/>
        </w:rPr>
        <w:tab/>
      </w:r>
      <w:r w:rsidRPr="00A33192">
        <w:rPr>
          <w:rFonts w:ascii="Arial" w:hAnsi="Arial" w:cs="Arial"/>
          <w:snapToGrid w:val="0"/>
          <w:sz w:val="20"/>
          <w:szCs w:val="20"/>
        </w:rPr>
        <w:tab/>
        <w:t>_______________________________</w:t>
      </w:r>
    </w:p>
    <w:sectPr w:rsidR="00CD79FC" w:rsidRPr="00A3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F2C" w:rsidRDefault="00A33F2C" w:rsidP="00E60DE0">
      <w:pPr>
        <w:spacing w:after="0" w:line="240" w:lineRule="auto"/>
      </w:pPr>
      <w:r>
        <w:separator/>
      </w:r>
    </w:p>
  </w:endnote>
  <w:endnote w:type="continuationSeparator" w:id="0">
    <w:p w:rsidR="00A33F2C" w:rsidRDefault="00A33F2C" w:rsidP="00E6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F2C" w:rsidRDefault="00A33F2C" w:rsidP="00E60DE0">
      <w:pPr>
        <w:spacing w:after="0" w:line="240" w:lineRule="auto"/>
      </w:pPr>
      <w:r>
        <w:separator/>
      </w:r>
    </w:p>
  </w:footnote>
  <w:footnote w:type="continuationSeparator" w:id="0">
    <w:p w:rsidR="00A33F2C" w:rsidRDefault="00A33F2C" w:rsidP="00E60DE0">
      <w:pPr>
        <w:spacing w:after="0" w:line="240" w:lineRule="auto"/>
      </w:pPr>
      <w:r>
        <w:continuationSeparator/>
      </w:r>
    </w:p>
  </w:footnote>
  <w:footnote w:id="1">
    <w:p w:rsidR="00E60DE0" w:rsidRPr="00BB77B0" w:rsidRDefault="00E60DE0" w:rsidP="00FF6813">
      <w:pPr>
        <w:spacing w:after="0" w:line="240" w:lineRule="auto"/>
        <w:jc w:val="both"/>
        <w:rPr>
          <w:snapToGrid w:val="0"/>
        </w:rPr>
      </w:pPr>
      <w:r>
        <w:rPr>
          <w:rStyle w:val="Refdenotaderodap"/>
        </w:rPr>
        <w:footnoteRef/>
      </w:r>
      <w:r>
        <w:t xml:space="preserve"> </w:t>
      </w:r>
      <w:r w:rsidR="00345069" w:rsidRPr="00345069">
        <w:rPr>
          <w:b/>
          <w:snapToGrid w:val="0"/>
          <w:color w:val="FF0000"/>
          <w:sz w:val="16"/>
          <w:szCs w:val="16"/>
        </w:rPr>
        <w:t>Esta redação é uma sugestão de minuta. Cabe ao empregador desenvolver o instrumento da relação trabalhista com o aprendiz. Dependendo do planejamento da formação profissional compartilhada na empresa, os itens “b” ou “c” das cláusulas primeira e terceira podem não ser aplicáveis. O SENAI-SP não toma parte nesta relação trabalhista, conforme disposto pelo artigo 431 da CLT com redação dada pela Lei Federal nº 10.097/2000 e caput do artigo 57 do Decreto Federal nº 9.579/2018</w:t>
      </w:r>
      <w:r w:rsidRPr="0021194B">
        <w:rPr>
          <w:b/>
          <w:snapToGrid w:val="0"/>
          <w:color w:val="FF0000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75C9"/>
    <w:multiLevelType w:val="hybridMultilevel"/>
    <w:tmpl w:val="A75294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C33"/>
    <w:multiLevelType w:val="hybridMultilevel"/>
    <w:tmpl w:val="7492A9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E597F"/>
    <w:multiLevelType w:val="hybridMultilevel"/>
    <w:tmpl w:val="BEBEF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4B80"/>
    <w:multiLevelType w:val="hybridMultilevel"/>
    <w:tmpl w:val="89EE02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64A19"/>
    <w:multiLevelType w:val="hybridMultilevel"/>
    <w:tmpl w:val="D6AC3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466DD"/>
    <w:multiLevelType w:val="hybridMultilevel"/>
    <w:tmpl w:val="110C49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2C"/>
    <w:rsid w:val="00121AD1"/>
    <w:rsid w:val="00272075"/>
    <w:rsid w:val="002A3DF0"/>
    <w:rsid w:val="00345069"/>
    <w:rsid w:val="003E7B1D"/>
    <w:rsid w:val="00495E8D"/>
    <w:rsid w:val="005320F3"/>
    <w:rsid w:val="0067258A"/>
    <w:rsid w:val="007224C8"/>
    <w:rsid w:val="00761953"/>
    <w:rsid w:val="007D304F"/>
    <w:rsid w:val="0088654F"/>
    <w:rsid w:val="00972129"/>
    <w:rsid w:val="009853FD"/>
    <w:rsid w:val="00A1427D"/>
    <w:rsid w:val="00A20D58"/>
    <w:rsid w:val="00A33192"/>
    <w:rsid w:val="00A33F2C"/>
    <w:rsid w:val="00B144E1"/>
    <w:rsid w:val="00B779B5"/>
    <w:rsid w:val="00BC7C0A"/>
    <w:rsid w:val="00C87A58"/>
    <w:rsid w:val="00CD79FC"/>
    <w:rsid w:val="00CF30C8"/>
    <w:rsid w:val="00D80B15"/>
    <w:rsid w:val="00E60DE0"/>
    <w:rsid w:val="00ED6FA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34F0"/>
  <w15:docId w15:val="{3227F281-5820-47FE-8C70-04AB60BF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sid w:val="00E60DE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D304F"/>
    <w:pPr>
      <w:spacing w:after="0" w:line="320" w:lineRule="exact"/>
      <w:ind w:left="720"/>
      <w:contextualSpacing/>
    </w:pPr>
    <w:rPr>
      <w:rFonts w:ascii="Arial" w:eastAsia="Times New Roman" w:hAnsi="Arial" w:cs="Times New Roman"/>
      <w:sz w:val="20"/>
      <w:szCs w:val="20"/>
      <w:lang w:eastAsia="pt-BR"/>
    </w:rPr>
  </w:style>
  <w:style w:type="character" w:styleId="nfase">
    <w:name w:val="Emphasis"/>
    <w:qFormat/>
    <w:rsid w:val="00FF6813"/>
    <w:rPr>
      <w:i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DF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DF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87A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A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A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A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A5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eb\Documentos\cai_vivencia\cai\Tipo%20B%20-%20Modelo%20de%20contrato%20de%20aprendizagem%20para%20forma&#231;&#227;o%20compartilhada%20SENAI%20e%20empres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43A4-FC0C-4422-83A7-5A782050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B - Modelo de contrato de aprendizagem para formação compartilhada SENAI e empresa.dotx</Template>
  <TotalTime>2</TotalTime>
  <Pages>4</Pages>
  <Words>1470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- SENAI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Vargas Cavalcante</dc:creator>
  <cp:keywords/>
  <dc:description/>
  <cp:lastModifiedBy>Jefferson Vargas Cavalcante</cp:lastModifiedBy>
  <cp:revision>1</cp:revision>
  <dcterms:created xsi:type="dcterms:W3CDTF">2020-03-06T10:42:00Z</dcterms:created>
  <dcterms:modified xsi:type="dcterms:W3CDTF">2020-03-06T10:44:00Z</dcterms:modified>
</cp:coreProperties>
</file>