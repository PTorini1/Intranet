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E0" w:rsidRPr="00805C63" w:rsidRDefault="00E60DE0" w:rsidP="004A4453">
      <w:pPr>
        <w:keepNext/>
        <w:spacing w:after="0"/>
        <w:jc w:val="center"/>
        <w:outlineLvl w:val="0"/>
        <w:rPr>
          <w:rFonts w:ascii="Arial" w:eastAsia="Times New Roman" w:hAnsi="Arial" w:cs="Arial"/>
          <w:b/>
          <w:color w:val="000000" w:themeColor="text1"/>
          <w:kern w:val="28"/>
          <w:sz w:val="28"/>
          <w:lang w:eastAsia="pt-BR"/>
        </w:rPr>
      </w:pPr>
      <w:bookmarkStart w:id="0" w:name="_Toc388256857"/>
      <w:bookmarkStart w:id="1" w:name="_GoBack"/>
      <w:bookmarkEnd w:id="1"/>
      <w:r w:rsidRPr="00805C63">
        <w:rPr>
          <w:rFonts w:ascii="Arial" w:eastAsia="Times New Roman" w:hAnsi="Arial" w:cs="Arial"/>
          <w:b/>
          <w:color w:val="000000" w:themeColor="text1"/>
          <w:kern w:val="28"/>
          <w:sz w:val="28"/>
          <w:lang w:eastAsia="pt-BR"/>
        </w:rPr>
        <w:t xml:space="preserve">Modelo de </w:t>
      </w:r>
      <w:r w:rsidR="00BA127C" w:rsidRPr="00805C63">
        <w:rPr>
          <w:rFonts w:ascii="Arial" w:eastAsia="Times New Roman" w:hAnsi="Arial" w:cs="Arial"/>
          <w:b/>
          <w:color w:val="000000" w:themeColor="text1"/>
          <w:kern w:val="28"/>
          <w:sz w:val="28"/>
          <w:lang w:eastAsia="pt-BR"/>
        </w:rPr>
        <w:t xml:space="preserve">termo aditivo de </w:t>
      </w:r>
      <w:r w:rsidRPr="00805C63">
        <w:rPr>
          <w:rFonts w:ascii="Arial" w:eastAsia="Times New Roman" w:hAnsi="Arial" w:cs="Arial"/>
          <w:b/>
          <w:color w:val="000000" w:themeColor="text1"/>
          <w:kern w:val="28"/>
          <w:sz w:val="28"/>
          <w:lang w:eastAsia="pt-BR"/>
        </w:rPr>
        <w:t>contrato de aprendizagem</w:t>
      </w:r>
      <w:bookmarkEnd w:id="0"/>
    </w:p>
    <w:p w:rsidR="00E60DE0" w:rsidRPr="004A4453" w:rsidRDefault="00E60DE0" w:rsidP="004A4453">
      <w:pPr>
        <w:keepNext/>
        <w:spacing w:after="0"/>
        <w:jc w:val="center"/>
        <w:outlineLvl w:val="0"/>
        <w:rPr>
          <w:rFonts w:ascii="Arial" w:eastAsia="Times New Roman" w:hAnsi="Arial" w:cs="Arial"/>
          <w:kern w:val="28"/>
          <w:sz w:val="20"/>
          <w:lang w:eastAsia="pt-BR"/>
        </w:rPr>
      </w:pPr>
      <w:bookmarkStart w:id="2" w:name="_Toc388256858"/>
      <w:r w:rsidRPr="00805C63">
        <w:rPr>
          <w:rFonts w:ascii="Arial" w:eastAsia="Times New Roman" w:hAnsi="Arial" w:cs="Arial"/>
          <w:kern w:val="28"/>
          <w:lang w:eastAsia="pt-BR"/>
        </w:rPr>
        <w:t xml:space="preserve">para aprendizes matriculados no SENAI-SP cuja jornada diária </w:t>
      </w:r>
      <w:r w:rsidR="00BA127C" w:rsidRPr="00805C63">
        <w:rPr>
          <w:rFonts w:ascii="Arial" w:eastAsia="Times New Roman" w:hAnsi="Arial" w:cs="Arial"/>
          <w:kern w:val="28"/>
          <w:lang w:eastAsia="pt-BR"/>
        </w:rPr>
        <w:t xml:space="preserve">passa a ser </w:t>
      </w:r>
      <w:r w:rsidRPr="00805C63">
        <w:rPr>
          <w:rFonts w:ascii="Arial" w:eastAsia="Times New Roman" w:hAnsi="Arial" w:cs="Arial"/>
          <w:kern w:val="28"/>
          <w:lang w:eastAsia="pt-BR"/>
        </w:rPr>
        <w:t xml:space="preserve"> compartilhada entre o SENAI-SP e a empresa nos termos do Plano de Curso correspondente</w:t>
      </w:r>
      <w:r w:rsidRPr="004A4453">
        <w:rPr>
          <w:rFonts w:ascii="Arial" w:eastAsia="Times New Roman" w:hAnsi="Arial" w:cs="Arial"/>
          <w:kern w:val="28"/>
          <w:sz w:val="20"/>
          <w:vertAlign w:val="superscript"/>
          <w:lang w:eastAsia="pt-BR"/>
        </w:rPr>
        <w:footnoteReference w:id="1"/>
      </w:r>
      <w:bookmarkEnd w:id="2"/>
    </w:p>
    <w:p w:rsidR="00E60DE0" w:rsidRPr="004A4453" w:rsidRDefault="00E60DE0" w:rsidP="004A4453">
      <w:pPr>
        <w:spacing w:after="0"/>
        <w:jc w:val="center"/>
        <w:rPr>
          <w:rFonts w:ascii="Arial" w:eastAsia="Times New Roman" w:hAnsi="Arial" w:cs="Arial"/>
          <w:b/>
          <w:snapToGrid w:val="0"/>
          <w:sz w:val="20"/>
          <w:lang w:eastAsia="pt-BR"/>
        </w:rPr>
      </w:pPr>
    </w:p>
    <w:p w:rsidR="00E60DE0" w:rsidRPr="004A4453" w:rsidRDefault="00E60DE0" w:rsidP="004A4453">
      <w:pPr>
        <w:spacing w:after="0"/>
        <w:jc w:val="center"/>
        <w:rPr>
          <w:rFonts w:ascii="Arial" w:eastAsia="Times New Roman" w:hAnsi="Arial" w:cs="Arial"/>
          <w:b/>
          <w:snapToGrid w:val="0"/>
          <w:sz w:val="20"/>
          <w:lang w:eastAsia="pt-BR"/>
        </w:rPr>
      </w:pPr>
    </w:p>
    <w:p w:rsidR="00B144E1" w:rsidRPr="004A4453" w:rsidRDefault="00B144E1" w:rsidP="004A4453">
      <w:pPr>
        <w:spacing w:before="240" w:after="240"/>
        <w:jc w:val="both"/>
        <w:rPr>
          <w:rFonts w:ascii="Arial" w:eastAsia="Times New Roman" w:hAnsi="Arial" w:cs="Arial"/>
          <w:snapToGrid w:val="0"/>
          <w:sz w:val="20"/>
          <w:lang w:eastAsia="pt-BR"/>
        </w:rPr>
      </w:pPr>
      <w:r w:rsidRPr="004A4453">
        <w:rPr>
          <w:rFonts w:ascii="Arial" w:eastAsia="Times New Roman" w:hAnsi="Arial" w:cs="Arial"/>
          <w:snapToGrid w:val="0"/>
          <w:sz w:val="20"/>
          <w:lang w:eastAsia="pt-BR"/>
        </w:rPr>
        <w:t>Pelo presente instrumento, entre partes, como EMPREGADOR, a empresa _____________________________________________</w:t>
      </w:r>
      <w:r w:rsidR="004A4453">
        <w:rPr>
          <w:rFonts w:ascii="Arial" w:eastAsia="Times New Roman" w:hAnsi="Arial" w:cs="Arial"/>
          <w:snapToGrid w:val="0"/>
          <w:sz w:val="20"/>
          <w:lang w:eastAsia="pt-BR"/>
        </w:rPr>
        <w:t>______________________________</w:t>
      </w:r>
      <w:r w:rsidRPr="004A4453">
        <w:rPr>
          <w:rFonts w:ascii="Arial" w:eastAsia="Times New Roman" w:hAnsi="Arial" w:cs="Arial"/>
          <w:snapToGrid w:val="0"/>
          <w:sz w:val="20"/>
          <w:lang w:eastAsia="pt-BR"/>
        </w:rPr>
        <w:t>,</w:t>
      </w:r>
    </w:p>
    <w:p w:rsidR="00B144E1" w:rsidRPr="004A4453" w:rsidRDefault="00B144E1" w:rsidP="004A4453">
      <w:pPr>
        <w:spacing w:before="240" w:after="240"/>
        <w:jc w:val="both"/>
        <w:rPr>
          <w:rFonts w:ascii="Arial" w:eastAsia="Times New Roman" w:hAnsi="Arial" w:cs="Arial"/>
          <w:snapToGrid w:val="0"/>
          <w:sz w:val="20"/>
          <w:lang w:eastAsia="pt-BR"/>
        </w:rPr>
      </w:pPr>
      <w:r w:rsidRPr="004A4453">
        <w:rPr>
          <w:rFonts w:ascii="Arial" w:eastAsia="Times New Roman" w:hAnsi="Arial" w:cs="Arial"/>
          <w:snapToGrid w:val="0"/>
          <w:sz w:val="20"/>
          <w:lang w:eastAsia="pt-BR"/>
        </w:rPr>
        <w:t xml:space="preserve">inscrita no CNPJ/MF sob n°____________________________ estabelecida no endereço ____________________________________________________________________, neste ato, representada pelo seu responsável legal, doravante designada EMPREGADOR, e, como EMPREGADO na qualidade de aprendiz, _______________________________________, residente na __________________________________________________________, portador da Carteira de Trabalho e Previdência Social nº _______________________, série ________, neste ato assistido(a) pelo seu responsável legal, Sr.(a) ______________________________________, doravante designado(a) EMPREGADO, têm justo e acertado </w:t>
      </w:r>
      <w:r w:rsidR="00BA127C" w:rsidRPr="004A4453">
        <w:rPr>
          <w:rFonts w:ascii="Arial" w:eastAsia="Times New Roman" w:hAnsi="Arial" w:cs="Arial"/>
          <w:snapToGrid w:val="0"/>
          <w:sz w:val="20"/>
          <w:lang w:eastAsia="pt-BR"/>
        </w:rPr>
        <w:t>aditar o contrato de aprendizagem firmado em ______________</w:t>
      </w:r>
      <w:r w:rsidR="00885F46" w:rsidRPr="004A4453">
        <w:rPr>
          <w:rFonts w:ascii="Arial" w:eastAsia="Times New Roman" w:hAnsi="Arial" w:cs="Arial"/>
          <w:snapToGrid w:val="0"/>
          <w:sz w:val="20"/>
          <w:lang w:eastAsia="pt-BR"/>
        </w:rPr>
        <w:t>___________.</w:t>
      </w:r>
    </w:p>
    <w:p w:rsidR="007D304F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  <w:r w:rsidRPr="004A4453">
        <w:rPr>
          <w:rFonts w:ascii="Arial" w:hAnsi="Arial" w:cs="Arial"/>
          <w:b/>
          <w:snapToGrid w:val="0"/>
          <w:sz w:val="20"/>
        </w:rPr>
        <w:t>Cláusula Primeira</w:t>
      </w:r>
      <w:r w:rsidR="00885F46" w:rsidRPr="004A4453">
        <w:rPr>
          <w:rFonts w:ascii="Arial" w:hAnsi="Arial" w:cs="Arial"/>
          <w:b/>
          <w:snapToGrid w:val="0"/>
          <w:sz w:val="20"/>
        </w:rPr>
        <w:t xml:space="preserve">                                                                                                                                              Da alteração da cláusula primeira do contrato original</w:t>
      </w:r>
    </w:p>
    <w:p w:rsidR="000A4D93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 xml:space="preserve">O EMPREGADOR admite o EMPREGADO, comprometendo-se a propiciar-lhe programa de aprendizagem na ocupação de ___________________________________________________ cujo programa de formação </w:t>
      </w:r>
      <w:r w:rsidRPr="004A4453">
        <w:rPr>
          <w:rFonts w:ascii="Arial" w:hAnsi="Arial" w:cs="Arial"/>
          <w:sz w:val="20"/>
        </w:rPr>
        <w:t>técnico-profissional metódica</w:t>
      </w:r>
      <w:r w:rsidRPr="004A4453">
        <w:rPr>
          <w:rFonts w:ascii="Arial" w:hAnsi="Arial" w:cs="Arial"/>
          <w:snapToGrid w:val="0"/>
          <w:sz w:val="20"/>
        </w:rPr>
        <w:t xml:space="preserve"> sob respo</w:t>
      </w:r>
      <w:r w:rsidR="000A4D93" w:rsidRPr="004A4453">
        <w:rPr>
          <w:rFonts w:ascii="Arial" w:hAnsi="Arial" w:cs="Arial"/>
          <w:snapToGrid w:val="0"/>
          <w:sz w:val="20"/>
        </w:rPr>
        <w:t>nsabilidade do SENAI-SP se dará:</w:t>
      </w:r>
    </w:p>
    <w:p w:rsidR="00805C63" w:rsidRPr="00805C63" w:rsidRDefault="00805C63" w:rsidP="00805C63">
      <w:pPr>
        <w:pStyle w:val="PargrafodaLista"/>
        <w:widowControl w:val="0"/>
        <w:numPr>
          <w:ilvl w:val="0"/>
          <w:numId w:val="7"/>
        </w:numPr>
        <w:adjustRightInd w:val="0"/>
        <w:jc w:val="both"/>
        <w:textAlignment w:val="baseline"/>
        <w:rPr>
          <w:snapToGrid w:val="0"/>
        </w:rPr>
      </w:pPr>
      <w:r w:rsidRPr="00805C63">
        <w:rPr>
          <w:snapToGrid w:val="0"/>
        </w:rPr>
        <w:t>Parte no SENAI-SP e parte no estabelecimento concedente das atividades a cargo do EMPREGADOR, no endereço _______</w:t>
      </w:r>
      <w:r>
        <w:rPr>
          <w:snapToGrid w:val="0"/>
        </w:rPr>
        <w:t>____________________________</w:t>
      </w:r>
      <w:r w:rsidRPr="00805C63">
        <w:rPr>
          <w:snapToGrid w:val="0"/>
        </w:rPr>
        <w:t>__________, realizado entre ___/___/___ e ___/___/___ no período ________________.</w:t>
      </w:r>
    </w:p>
    <w:p w:rsidR="004A4453" w:rsidRPr="004A4453" w:rsidRDefault="00805C63" w:rsidP="00805C63">
      <w:pPr>
        <w:pStyle w:val="PargrafodaLista"/>
        <w:widowControl w:val="0"/>
        <w:numPr>
          <w:ilvl w:val="0"/>
          <w:numId w:val="7"/>
        </w:numPr>
        <w:adjustRightInd w:val="0"/>
        <w:spacing w:line="276" w:lineRule="auto"/>
        <w:jc w:val="both"/>
        <w:textAlignment w:val="baseline"/>
        <w:rPr>
          <w:rFonts w:cs="Arial"/>
          <w:snapToGrid w:val="0"/>
        </w:rPr>
      </w:pPr>
      <w:r w:rsidRPr="00805C63">
        <w:rPr>
          <w:snapToGrid w:val="0"/>
        </w:rPr>
        <w:t>Exclusivamente no estabelecimento concedente das atividades a cargo do EMPREGADOR, no endereço ___</w:t>
      </w:r>
      <w:r>
        <w:rPr>
          <w:snapToGrid w:val="0"/>
        </w:rPr>
        <w:t>_______</w:t>
      </w:r>
      <w:r w:rsidRPr="00805C63">
        <w:rPr>
          <w:snapToGrid w:val="0"/>
        </w:rPr>
        <w:t>___________________________________, realizado entre ___/___/___ e ___/___/___ no período ________________.</w:t>
      </w:r>
    </w:p>
    <w:p w:rsidR="004A4453" w:rsidRPr="004A4453" w:rsidRDefault="004A4453" w:rsidP="004A4453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4A4453">
        <w:rPr>
          <w:rFonts w:ascii="Arial" w:hAnsi="Arial" w:cs="Arial"/>
          <w:snapToGrid w:val="0"/>
          <w:sz w:val="20"/>
          <w:szCs w:val="20"/>
        </w:rPr>
        <w:t>§1º O total previsto do programa de aprendizagem, segundo plano de curso elaborado pelo SENAI-SP e eventual documento a ele vinculado, será desenvolvido em ______ horas.</w:t>
      </w:r>
    </w:p>
    <w:p w:rsidR="004A4453" w:rsidRPr="004A4453" w:rsidRDefault="004A4453" w:rsidP="004A4453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4A4453">
        <w:rPr>
          <w:rFonts w:ascii="Arial" w:hAnsi="Arial" w:cs="Arial"/>
          <w:snapToGrid w:val="0"/>
          <w:sz w:val="20"/>
          <w:szCs w:val="20"/>
        </w:rPr>
        <w:t xml:space="preserve">§2º O programa de formação </w:t>
      </w:r>
      <w:r w:rsidRPr="004A4453">
        <w:rPr>
          <w:rFonts w:ascii="Arial" w:hAnsi="Arial" w:cs="Arial"/>
          <w:sz w:val="20"/>
          <w:szCs w:val="20"/>
        </w:rPr>
        <w:t>técnico-profissional metódica</w:t>
      </w:r>
      <w:r w:rsidRPr="004A4453">
        <w:rPr>
          <w:rFonts w:ascii="Arial" w:hAnsi="Arial" w:cs="Arial"/>
          <w:snapToGrid w:val="0"/>
          <w:sz w:val="20"/>
          <w:szCs w:val="20"/>
        </w:rPr>
        <w:t xml:space="preserve"> desenvolvido pelo SENAI-SP atende às disposições legais da educação profissional e tecnológica nos termos do Decreto Federal nº 5.154/2004 com redação dada pelo Decreto Federal nº 8.268/2014, bem como às disposições previstas pelos §§ 2º e 3º do artigo 10 e do </w:t>
      </w:r>
      <w:r w:rsidRPr="004A4453">
        <w:rPr>
          <w:rFonts w:ascii="Arial" w:hAnsi="Arial" w:cs="Arial"/>
          <w:i/>
          <w:snapToGrid w:val="0"/>
          <w:sz w:val="20"/>
          <w:szCs w:val="20"/>
        </w:rPr>
        <w:t>caput</w:t>
      </w:r>
      <w:r w:rsidRPr="004A4453">
        <w:rPr>
          <w:rFonts w:ascii="Arial" w:hAnsi="Arial" w:cs="Arial"/>
          <w:snapToGrid w:val="0"/>
          <w:sz w:val="20"/>
          <w:szCs w:val="20"/>
        </w:rPr>
        <w:t xml:space="preserve"> do artigo 11 da Portaria MTE nº 723/2012.</w:t>
      </w:r>
    </w:p>
    <w:p w:rsidR="00885F46" w:rsidRPr="004A4453" w:rsidRDefault="00885F46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  <w:r w:rsidRPr="004A4453">
        <w:rPr>
          <w:rFonts w:ascii="Arial" w:hAnsi="Arial" w:cs="Arial"/>
          <w:b/>
          <w:snapToGrid w:val="0"/>
          <w:sz w:val="20"/>
        </w:rPr>
        <w:t xml:space="preserve">Cláusula </w:t>
      </w:r>
      <w:r w:rsidR="00885F46" w:rsidRPr="004A4453">
        <w:rPr>
          <w:rFonts w:ascii="Arial" w:hAnsi="Arial" w:cs="Arial"/>
          <w:b/>
          <w:snapToGrid w:val="0"/>
          <w:sz w:val="20"/>
        </w:rPr>
        <w:t>Segunda                                                                                                                                      Da alteração da cláusula terceira do contrato original</w:t>
      </w:r>
      <w:r w:rsidR="005F54E4">
        <w:rPr>
          <w:rStyle w:val="Refdenotaderodap"/>
          <w:rFonts w:ascii="Arial" w:hAnsi="Arial" w:cs="Arial"/>
          <w:b/>
          <w:snapToGrid w:val="0"/>
          <w:sz w:val="20"/>
        </w:rPr>
        <w:footnoteReference w:id="2"/>
      </w:r>
    </w:p>
    <w:p w:rsidR="005C4975" w:rsidRPr="005C4975" w:rsidRDefault="005C4975" w:rsidP="005C4975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 w:rsidRPr="005C4975">
        <w:rPr>
          <w:rFonts w:ascii="Arial" w:hAnsi="Arial" w:cs="Arial"/>
          <w:snapToGrid w:val="0"/>
          <w:sz w:val="20"/>
          <w:szCs w:val="20"/>
        </w:rPr>
        <w:t>Ao EMPREGADO, salvo condições mais favoráveis, será garantido o salário mínimo hora, conforme §2º do artigo 428 da CLT, com a redação dada pela Lei Federal nº 10.097/2000.</w:t>
      </w:r>
    </w:p>
    <w:p w:rsidR="005C4975" w:rsidRPr="005C4975" w:rsidRDefault="00805C63" w:rsidP="005C4975">
      <w:pPr>
        <w:spacing w:before="240" w:after="24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§1º</w:t>
      </w:r>
      <w:r w:rsidR="005C4975" w:rsidRPr="005C4975">
        <w:rPr>
          <w:rFonts w:ascii="Arial" w:hAnsi="Arial" w:cs="Arial"/>
          <w:snapToGrid w:val="0"/>
          <w:sz w:val="20"/>
          <w:szCs w:val="20"/>
        </w:rPr>
        <w:t xml:space="preserve"> O EMPREGADO receberá do EMPREGADOR, na base de dia de frequência às atividades programadas pelo SENAI-SP, remuneração correspondente à estrutura do programa disposto nos termos da Cláusula Primeira:</w:t>
      </w:r>
    </w:p>
    <w:p w:rsidR="005C4975" w:rsidRPr="005C4975" w:rsidRDefault="005C4975" w:rsidP="005C4975">
      <w:pPr>
        <w:pStyle w:val="PargrafodaLista"/>
        <w:widowControl w:val="0"/>
        <w:numPr>
          <w:ilvl w:val="0"/>
          <w:numId w:val="8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5C4975">
        <w:rPr>
          <w:rFonts w:cs="Arial"/>
          <w:snapToGrid w:val="0"/>
        </w:rPr>
        <w:t>À jornada diária de ______ horas, realizada parte no SENAI-SP e parte no estabelecimento concedente das atividades a cargo do EMPREGADOR, o que perfaz a jornada semanal de ______ horas, nos termos do artigo 432 da CLT, com a redação dada pela Lei Federal nº 10.097/2000, o EMPREGADO receberá do EMPREGADOR, a importância de ____________________________.</w:t>
      </w:r>
    </w:p>
    <w:p w:rsidR="005C4975" w:rsidRPr="005C4975" w:rsidRDefault="005C4975" w:rsidP="005C4975">
      <w:pPr>
        <w:pStyle w:val="PargrafodaLista"/>
        <w:widowControl w:val="0"/>
        <w:numPr>
          <w:ilvl w:val="0"/>
          <w:numId w:val="8"/>
        </w:numPr>
        <w:adjustRightInd w:val="0"/>
        <w:spacing w:before="240" w:after="240" w:line="276" w:lineRule="auto"/>
        <w:ind w:left="426"/>
        <w:jc w:val="both"/>
        <w:textAlignment w:val="baseline"/>
        <w:rPr>
          <w:rFonts w:cs="Arial"/>
          <w:snapToGrid w:val="0"/>
        </w:rPr>
      </w:pPr>
      <w:r w:rsidRPr="005C4975">
        <w:rPr>
          <w:rFonts w:cs="Arial"/>
          <w:snapToGrid w:val="0"/>
        </w:rPr>
        <w:t>À jornada diária de ______ horas, realizada exclusivamente no estabelecimento concedente das atividades a cargo do EMPREGADOR, o que perfaz a jornada semanal de ______ horas, nos termos do artigo 432 da CLT, com a redação dada pela Lei Federal nº 10.097/2000, o EMPREGADO receberá do EMPREGADOR, a importância de ____________________________.</w:t>
      </w:r>
    </w:p>
    <w:p w:rsidR="00885F46" w:rsidRPr="00805C63" w:rsidRDefault="00805C63" w:rsidP="00805C6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  <w:r w:rsidRPr="00805C63">
        <w:rPr>
          <w:rFonts w:ascii="Arial" w:hAnsi="Arial" w:cs="Arial"/>
          <w:snapToGrid w:val="0"/>
          <w:sz w:val="20"/>
        </w:rPr>
        <w:t>§2º Na eventualidade de recesso de atividades na Escola SENAI e ausência de atividades práticas a serem desenvolvidas no âmbito das instalações do estabelecimento concedente das referidas atividades sob responsabilidade do EMPREGADOR, o EMPREGADO receberá a importância idêntica à jornada que faria exclusivamente na Escola SENAI, correspondente a ________________________.</w:t>
      </w:r>
    </w:p>
    <w:p w:rsidR="007D304F" w:rsidRPr="004A4453" w:rsidRDefault="007D304F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  <w:r w:rsidRPr="004A4453">
        <w:rPr>
          <w:rFonts w:ascii="Arial" w:hAnsi="Arial" w:cs="Arial"/>
          <w:b/>
          <w:snapToGrid w:val="0"/>
          <w:sz w:val="20"/>
        </w:rPr>
        <w:t xml:space="preserve">Cláusula </w:t>
      </w:r>
      <w:r w:rsidR="00885F46" w:rsidRPr="004A4453">
        <w:rPr>
          <w:rFonts w:ascii="Arial" w:hAnsi="Arial" w:cs="Arial"/>
          <w:b/>
          <w:snapToGrid w:val="0"/>
          <w:sz w:val="20"/>
        </w:rPr>
        <w:t>Terceira                                                                                                                                         Da inclusão da cláusula oitava ao contrato original</w:t>
      </w:r>
    </w:p>
    <w:p w:rsidR="007D304F" w:rsidRPr="004A4453" w:rsidRDefault="007D304F" w:rsidP="004A4453">
      <w:pPr>
        <w:spacing w:before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>Na circunstância de atividades práticas a serem desenvolvidas no âmbito das instalações do estabelecimento concedente das referidas atividades sob responsabilidade do EMPREGADOR, cujo endereço é identificado na Cláusula Primeira deste Contrato de Aprendizagem, este se compromete a observar:</w:t>
      </w:r>
    </w:p>
    <w:p w:rsidR="007D304F" w:rsidRPr="004A4453" w:rsidRDefault="007D304F" w:rsidP="004A4453">
      <w:pPr>
        <w:numPr>
          <w:ilvl w:val="0"/>
          <w:numId w:val="1"/>
        </w:numPr>
        <w:spacing w:before="240" w:after="240"/>
        <w:ind w:left="284" w:hanging="284"/>
        <w:contextualSpacing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 xml:space="preserve">a condição peculiar de pessoa em desenvolvimento do EMPREGADO, conforme disposto pelo parágrafo único do artigo 7º do Decreto Federal nº 5.598/2005, em consonância com o artigo 69 da Lei Federal nº 8.069/1990 e no que couber quanto à seção III da Lei Federal nº 12.852/2013 e da Lei Federal nº 13.146/2015, o que implica a predominância do caráter educacional sobre o laboral em todas as circunstâncias envolvidas durante o programa de formação </w:t>
      </w:r>
      <w:r w:rsidRPr="004A4453">
        <w:rPr>
          <w:rFonts w:ascii="Arial" w:hAnsi="Arial" w:cs="Arial"/>
          <w:sz w:val="20"/>
        </w:rPr>
        <w:t>técnico-profissional metódica desenvolvido sob responsabilidade do SENAI-SP</w:t>
      </w:r>
      <w:r w:rsidRPr="004A4453">
        <w:rPr>
          <w:rFonts w:ascii="Arial" w:hAnsi="Arial" w:cs="Arial"/>
          <w:snapToGrid w:val="0"/>
          <w:sz w:val="20"/>
        </w:rPr>
        <w:t>;</w:t>
      </w:r>
    </w:p>
    <w:p w:rsidR="007D304F" w:rsidRPr="004A4453" w:rsidRDefault="007D304F" w:rsidP="004A4453">
      <w:pPr>
        <w:numPr>
          <w:ilvl w:val="0"/>
          <w:numId w:val="1"/>
        </w:numPr>
        <w:spacing w:before="240" w:after="240"/>
        <w:ind w:left="284" w:hanging="284"/>
        <w:contextualSpacing/>
        <w:jc w:val="both"/>
        <w:rPr>
          <w:rFonts w:ascii="Arial" w:hAnsi="Arial" w:cs="Arial"/>
          <w:snapToGrid w:val="0"/>
          <w:sz w:val="20"/>
        </w:rPr>
      </w:pPr>
      <w:proofErr w:type="gramStart"/>
      <w:r w:rsidRPr="004A4453">
        <w:rPr>
          <w:rFonts w:ascii="Arial" w:hAnsi="Arial" w:cs="Arial"/>
          <w:snapToGrid w:val="0"/>
          <w:sz w:val="20"/>
        </w:rPr>
        <w:t>que</w:t>
      </w:r>
      <w:proofErr w:type="gramEnd"/>
      <w:r w:rsidRPr="004A4453">
        <w:rPr>
          <w:rFonts w:ascii="Arial" w:hAnsi="Arial" w:cs="Arial"/>
          <w:snapToGrid w:val="0"/>
          <w:sz w:val="20"/>
        </w:rPr>
        <w:t xml:space="preserve"> quaisquer atividades desenvolvidas pelo EMPREGADO devem corresponder àquelas previstas no plano de curso elaborado pelo SENAI-SP e eventual documento a ele vinculado, correspondente ao programa de formação técnico-profissional metódico, conforme disposto pelo §4º do artigo 23 do Decreto Federal nº 5.598/2005;</w:t>
      </w:r>
    </w:p>
    <w:p w:rsidR="007D304F" w:rsidRPr="004A4453" w:rsidRDefault="007D304F" w:rsidP="004A4453">
      <w:pPr>
        <w:numPr>
          <w:ilvl w:val="0"/>
          <w:numId w:val="1"/>
        </w:numPr>
        <w:spacing w:before="240" w:after="240"/>
        <w:ind w:left="284" w:hanging="284"/>
        <w:contextualSpacing/>
        <w:jc w:val="both"/>
        <w:rPr>
          <w:rFonts w:ascii="Arial" w:hAnsi="Arial" w:cs="Arial"/>
          <w:snapToGrid w:val="0"/>
          <w:sz w:val="20"/>
        </w:rPr>
      </w:pPr>
      <w:proofErr w:type="gramStart"/>
      <w:r w:rsidRPr="004A4453">
        <w:rPr>
          <w:rFonts w:ascii="Arial" w:hAnsi="Arial" w:cs="Arial"/>
          <w:snapToGrid w:val="0"/>
          <w:sz w:val="20"/>
        </w:rPr>
        <w:t>os</w:t>
      </w:r>
      <w:proofErr w:type="gramEnd"/>
      <w:r w:rsidRPr="004A4453">
        <w:rPr>
          <w:rFonts w:ascii="Arial" w:hAnsi="Arial" w:cs="Arial"/>
          <w:snapToGrid w:val="0"/>
          <w:sz w:val="20"/>
        </w:rPr>
        <w:t xml:space="preserve"> critérios de saúde e segurança no trabalho apropriados aos fins de formação técnico-profissional metódico, tendo como base o disposto pelo Decreto Federal nº 6.481/2008 e normas regulamentadoras, e</w:t>
      </w:r>
    </w:p>
    <w:p w:rsidR="007D304F" w:rsidRPr="004A4453" w:rsidRDefault="007D304F" w:rsidP="004A4453">
      <w:pPr>
        <w:numPr>
          <w:ilvl w:val="0"/>
          <w:numId w:val="1"/>
        </w:numPr>
        <w:spacing w:before="240" w:after="240"/>
        <w:ind w:left="284" w:hanging="284"/>
        <w:contextualSpacing/>
        <w:jc w:val="both"/>
        <w:rPr>
          <w:rFonts w:ascii="Arial" w:hAnsi="Arial" w:cs="Arial"/>
          <w:snapToGrid w:val="0"/>
          <w:sz w:val="20"/>
        </w:rPr>
      </w:pPr>
      <w:proofErr w:type="gramStart"/>
      <w:r w:rsidRPr="004A4453">
        <w:rPr>
          <w:rFonts w:ascii="Arial" w:hAnsi="Arial" w:cs="Arial"/>
          <w:snapToGrid w:val="0"/>
          <w:sz w:val="20"/>
        </w:rPr>
        <w:lastRenderedPageBreak/>
        <w:t>a</w:t>
      </w:r>
      <w:proofErr w:type="gramEnd"/>
      <w:r w:rsidRPr="004A4453">
        <w:rPr>
          <w:rFonts w:ascii="Arial" w:hAnsi="Arial" w:cs="Arial"/>
          <w:snapToGrid w:val="0"/>
          <w:sz w:val="20"/>
        </w:rPr>
        <w:t xml:space="preserve"> necessidade de indicação de um funcionário qualificado na condição de monitor do EMPREGADO, </w:t>
      </w:r>
      <w:r w:rsidRPr="004A4453">
        <w:rPr>
          <w:rFonts w:ascii="Arial" w:hAnsi="Arial" w:cs="Arial"/>
          <w:sz w:val="20"/>
        </w:rPr>
        <w:t xml:space="preserve">responsável pela coordenação de exercícios práticos e acompanhamento das atividades do EMPREGADO no estabelecimento, com aval do SENAI-SP, em conformidade com o desenvolvimento metodológico do plano de curso </w:t>
      </w:r>
      <w:r w:rsidRPr="004A4453">
        <w:rPr>
          <w:rFonts w:ascii="Arial" w:hAnsi="Arial" w:cs="Arial"/>
          <w:snapToGrid w:val="0"/>
          <w:sz w:val="20"/>
        </w:rPr>
        <w:t xml:space="preserve">elaborado pelo SENAI-SP </w:t>
      </w:r>
      <w:r w:rsidRPr="004A4453">
        <w:rPr>
          <w:rFonts w:ascii="Arial" w:hAnsi="Arial" w:cs="Arial"/>
          <w:sz w:val="20"/>
        </w:rPr>
        <w:t xml:space="preserve">e eventual documento a ele vinculado, </w:t>
      </w:r>
      <w:r w:rsidRPr="004A4453">
        <w:rPr>
          <w:rFonts w:ascii="Arial" w:hAnsi="Arial" w:cs="Arial"/>
          <w:snapToGrid w:val="0"/>
          <w:sz w:val="20"/>
        </w:rPr>
        <w:t>conforme disposto pelo §1º do artigo 23 do Decreto Federal nº 5.598/2005.</w:t>
      </w:r>
    </w:p>
    <w:p w:rsidR="007D304F" w:rsidRPr="004A4453" w:rsidRDefault="007D304F" w:rsidP="004A4453">
      <w:pPr>
        <w:spacing w:before="240" w:after="240"/>
        <w:contextualSpacing/>
        <w:jc w:val="both"/>
        <w:rPr>
          <w:rFonts w:ascii="Arial" w:hAnsi="Arial" w:cs="Arial"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contextualSpacing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 xml:space="preserve">Parágrafo único. O EMPREGADOR poderá convocar por escrito o EMPREGADO para atividades mencionadas no </w:t>
      </w:r>
      <w:r w:rsidRPr="004A4453">
        <w:rPr>
          <w:rFonts w:ascii="Arial" w:hAnsi="Arial" w:cs="Arial"/>
          <w:i/>
          <w:snapToGrid w:val="0"/>
          <w:sz w:val="20"/>
        </w:rPr>
        <w:t>caput</w:t>
      </w:r>
      <w:r w:rsidRPr="004A4453">
        <w:rPr>
          <w:rFonts w:ascii="Arial" w:hAnsi="Arial" w:cs="Arial"/>
          <w:snapToGrid w:val="0"/>
          <w:sz w:val="20"/>
        </w:rPr>
        <w:t xml:space="preserve"> desta Cláusula </w:t>
      </w:r>
      <w:r w:rsidR="00885F46" w:rsidRPr="004A4453">
        <w:rPr>
          <w:rFonts w:ascii="Arial" w:hAnsi="Arial" w:cs="Arial"/>
          <w:snapToGrid w:val="0"/>
          <w:sz w:val="20"/>
        </w:rPr>
        <w:t>Oitava</w:t>
      </w:r>
      <w:r w:rsidRPr="004A4453">
        <w:rPr>
          <w:rFonts w:ascii="Arial" w:hAnsi="Arial" w:cs="Arial"/>
          <w:snapToGrid w:val="0"/>
          <w:sz w:val="20"/>
        </w:rPr>
        <w:t xml:space="preserve"> durante o período de recesso escolar do SENAI-SP, desde que estas atividades estejam previstas no plano de curso elaborado pelo SENAI-SP e eventual documento a ele vinculado, ficando resguardado o direito de gozo de suas férias nos termos da CLT.</w:t>
      </w:r>
    </w:p>
    <w:p w:rsidR="005E3A18" w:rsidRPr="004A4453" w:rsidRDefault="005E3A18" w:rsidP="004A4453">
      <w:pPr>
        <w:spacing w:before="240" w:after="240"/>
        <w:contextualSpacing/>
        <w:jc w:val="both"/>
        <w:rPr>
          <w:rFonts w:ascii="Arial" w:hAnsi="Arial" w:cs="Arial"/>
          <w:b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  <w:r w:rsidRPr="004A4453">
        <w:rPr>
          <w:rFonts w:ascii="Arial" w:hAnsi="Arial" w:cs="Arial"/>
          <w:b/>
          <w:snapToGrid w:val="0"/>
          <w:sz w:val="20"/>
        </w:rPr>
        <w:t xml:space="preserve">Cláusula </w:t>
      </w:r>
      <w:r w:rsidR="00885F46" w:rsidRPr="004A4453">
        <w:rPr>
          <w:rFonts w:ascii="Arial" w:hAnsi="Arial" w:cs="Arial"/>
          <w:b/>
          <w:snapToGrid w:val="0"/>
          <w:sz w:val="20"/>
        </w:rPr>
        <w:t>Quarta                                                                                                                                                 Da alteração da cláusula sexta do contrato original</w:t>
      </w:r>
    </w:p>
    <w:p w:rsidR="007D304F" w:rsidRPr="004A4453" w:rsidRDefault="007D304F" w:rsidP="004A4453">
      <w:pPr>
        <w:spacing w:before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>O EMPREGADO se obriga a</w:t>
      </w:r>
    </w:p>
    <w:p w:rsidR="007D304F" w:rsidRPr="004A4453" w:rsidRDefault="007D304F" w:rsidP="004A4453">
      <w:pPr>
        <w:pStyle w:val="PargrafodaLista"/>
        <w:numPr>
          <w:ilvl w:val="0"/>
          <w:numId w:val="2"/>
        </w:numPr>
        <w:spacing w:after="240" w:line="276" w:lineRule="auto"/>
        <w:ind w:left="284" w:hanging="284"/>
        <w:jc w:val="both"/>
        <w:rPr>
          <w:rFonts w:cs="Arial"/>
          <w:snapToGrid w:val="0"/>
          <w:szCs w:val="22"/>
        </w:rPr>
      </w:pPr>
      <w:proofErr w:type="gramStart"/>
      <w:r w:rsidRPr="004A4453">
        <w:rPr>
          <w:rFonts w:cs="Arial"/>
          <w:snapToGrid w:val="0"/>
          <w:szCs w:val="22"/>
        </w:rPr>
        <w:t>participar</w:t>
      </w:r>
      <w:proofErr w:type="gramEnd"/>
      <w:r w:rsidRPr="004A4453">
        <w:rPr>
          <w:rFonts w:cs="Arial"/>
          <w:snapToGrid w:val="0"/>
          <w:szCs w:val="22"/>
        </w:rPr>
        <w:t xml:space="preserve"> das atividades estabelecidas pelo SENAI-SP, correspondentes às atividades teóricas e práticas do plano de curso elaborado pelo SENAI-SP e eventual documento a ele vinculado, bem como cumprir o Regimento Escolar do SENAI-SP e disposições disciplinares;</w:t>
      </w:r>
    </w:p>
    <w:p w:rsidR="007D304F" w:rsidRPr="004A4453" w:rsidRDefault="007D304F" w:rsidP="004A4453">
      <w:pPr>
        <w:pStyle w:val="PargrafodaLista"/>
        <w:numPr>
          <w:ilvl w:val="0"/>
          <w:numId w:val="2"/>
        </w:numPr>
        <w:spacing w:before="240" w:after="240" w:line="276" w:lineRule="auto"/>
        <w:ind w:left="284" w:hanging="284"/>
        <w:jc w:val="both"/>
        <w:rPr>
          <w:rFonts w:cs="Arial"/>
          <w:snapToGrid w:val="0"/>
          <w:szCs w:val="22"/>
        </w:rPr>
      </w:pPr>
      <w:proofErr w:type="gramStart"/>
      <w:r w:rsidRPr="004A4453">
        <w:rPr>
          <w:rFonts w:cs="Arial"/>
          <w:snapToGrid w:val="0"/>
          <w:szCs w:val="22"/>
        </w:rPr>
        <w:t>obedecer</w:t>
      </w:r>
      <w:proofErr w:type="gramEnd"/>
      <w:r w:rsidRPr="004A4453">
        <w:rPr>
          <w:rFonts w:cs="Arial"/>
          <w:snapToGrid w:val="0"/>
          <w:szCs w:val="22"/>
        </w:rPr>
        <w:t xml:space="preserve"> às normas e regulamentos da empresa quando do desenvolvimento de atividades curriculares no âmbito das instalações do estabelecimento concedente das referidas atividades sob responsabilidade do EMPREGADOR.</w:t>
      </w:r>
    </w:p>
    <w:p w:rsidR="007D304F" w:rsidRPr="004A4453" w:rsidRDefault="007D304F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jc w:val="center"/>
        <w:rPr>
          <w:rFonts w:ascii="Arial" w:hAnsi="Arial" w:cs="Arial"/>
          <w:b/>
          <w:snapToGrid w:val="0"/>
          <w:sz w:val="20"/>
        </w:rPr>
      </w:pPr>
      <w:r w:rsidRPr="004A4453">
        <w:rPr>
          <w:rFonts w:ascii="Arial" w:hAnsi="Arial" w:cs="Arial"/>
          <w:b/>
          <w:snapToGrid w:val="0"/>
          <w:sz w:val="20"/>
        </w:rPr>
        <w:t xml:space="preserve">Cláusula </w:t>
      </w:r>
      <w:r w:rsidR="00885F46" w:rsidRPr="004A4453">
        <w:rPr>
          <w:rFonts w:ascii="Arial" w:hAnsi="Arial" w:cs="Arial"/>
          <w:b/>
          <w:snapToGrid w:val="0"/>
          <w:sz w:val="20"/>
        </w:rPr>
        <w:t>Quinta                                                                                                                                                   Da ratificação das demais cláusulas do contrato original</w:t>
      </w:r>
    </w:p>
    <w:p w:rsidR="007D304F" w:rsidRPr="004A4453" w:rsidRDefault="00885F46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>Ficam ratificadas as demais cláusulas e condições estipuladas no contrato de aprendizagem original</w:t>
      </w:r>
      <w:r w:rsidR="007D304F" w:rsidRPr="004A4453">
        <w:rPr>
          <w:rFonts w:ascii="Arial" w:hAnsi="Arial" w:cs="Arial"/>
          <w:snapToGrid w:val="0"/>
          <w:sz w:val="20"/>
        </w:rPr>
        <w:t>.</w:t>
      </w:r>
    </w:p>
    <w:p w:rsidR="007D304F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>E por se acharem justas e contratadas, as partes assinam o presente instrumento em duas vias de igual teor, na presença de testemunhas, abaixo, nomeadas.</w:t>
      </w:r>
    </w:p>
    <w:p w:rsidR="007D304F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 xml:space="preserve">__________________________________, _____ de ______________________ </w:t>
      </w:r>
      <w:proofErr w:type="spellStart"/>
      <w:r w:rsidRPr="004A4453">
        <w:rPr>
          <w:rFonts w:ascii="Arial" w:hAnsi="Arial" w:cs="Arial"/>
          <w:snapToGrid w:val="0"/>
          <w:sz w:val="20"/>
        </w:rPr>
        <w:t>de</w:t>
      </w:r>
      <w:proofErr w:type="spellEnd"/>
      <w:r w:rsidRPr="004A4453">
        <w:rPr>
          <w:rFonts w:ascii="Arial" w:hAnsi="Arial" w:cs="Arial"/>
          <w:snapToGrid w:val="0"/>
          <w:sz w:val="20"/>
        </w:rPr>
        <w:t xml:space="preserve"> _______.</w:t>
      </w:r>
    </w:p>
    <w:p w:rsidR="007D304F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 xml:space="preserve">________________________________ </w:t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  <w:t>_______________________________</w:t>
      </w:r>
    </w:p>
    <w:p w:rsidR="007D304F" w:rsidRPr="004A4453" w:rsidRDefault="007D304F" w:rsidP="004A4453">
      <w:pPr>
        <w:spacing w:before="240" w:after="240"/>
        <w:ind w:firstLine="708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 xml:space="preserve">EMPREGADOR </w:t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  <w:t xml:space="preserve">      </w:t>
      </w:r>
      <w:r w:rsidR="00B144E1" w:rsidRPr="004A4453">
        <w:rPr>
          <w:rFonts w:ascii="Arial" w:hAnsi="Arial" w:cs="Arial"/>
          <w:snapToGrid w:val="0"/>
          <w:sz w:val="20"/>
        </w:rPr>
        <w:tab/>
      </w:r>
      <w:r w:rsidR="00B144E1"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>EMPREGADO</w:t>
      </w:r>
    </w:p>
    <w:p w:rsidR="007D304F" w:rsidRPr="004A4453" w:rsidRDefault="007D304F" w:rsidP="004A4453">
      <w:pPr>
        <w:spacing w:before="240" w:after="240"/>
        <w:ind w:left="5103" w:firstLine="561"/>
        <w:jc w:val="both"/>
        <w:rPr>
          <w:rFonts w:ascii="Arial" w:hAnsi="Arial" w:cs="Arial"/>
          <w:snapToGrid w:val="0"/>
          <w:sz w:val="20"/>
        </w:rPr>
      </w:pPr>
    </w:p>
    <w:p w:rsidR="007D304F" w:rsidRPr="004A4453" w:rsidRDefault="007D304F" w:rsidP="004A4453">
      <w:pPr>
        <w:spacing w:before="240" w:after="240"/>
        <w:ind w:left="4254" w:firstLine="709"/>
        <w:jc w:val="both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>_______________________________</w:t>
      </w:r>
    </w:p>
    <w:p w:rsidR="007D304F" w:rsidRPr="004A4453" w:rsidRDefault="007D304F" w:rsidP="004A4453">
      <w:pPr>
        <w:spacing w:before="240" w:after="240"/>
        <w:rPr>
          <w:rFonts w:ascii="Arial" w:hAnsi="Arial" w:cs="Arial"/>
          <w:snapToGrid w:val="0"/>
          <w:sz w:val="20"/>
        </w:rPr>
      </w:pPr>
      <w:r w:rsidRPr="004A4453">
        <w:rPr>
          <w:rFonts w:ascii="Arial" w:hAnsi="Arial" w:cs="Arial"/>
          <w:snapToGrid w:val="0"/>
          <w:sz w:val="20"/>
        </w:rPr>
        <w:t>Testemunhas:</w:t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  <w:t>Responsável pelo aprendiz (se menor)</w:t>
      </w:r>
    </w:p>
    <w:p w:rsidR="007D304F" w:rsidRDefault="007D304F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</w:p>
    <w:p w:rsidR="005F54E4" w:rsidRPr="004A4453" w:rsidRDefault="005F54E4" w:rsidP="004A4453">
      <w:pPr>
        <w:spacing w:before="240" w:after="240"/>
        <w:jc w:val="both"/>
        <w:rPr>
          <w:rFonts w:ascii="Arial" w:hAnsi="Arial" w:cs="Arial"/>
          <w:snapToGrid w:val="0"/>
          <w:sz w:val="20"/>
        </w:rPr>
      </w:pPr>
    </w:p>
    <w:p w:rsidR="00CD79FC" w:rsidRPr="004A4453" w:rsidRDefault="007D304F" w:rsidP="004A4453">
      <w:pPr>
        <w:spacing w:before="240" w:after="240"/>
        <w:jc w:val="both"/>
        <w:rPr>
          <w:rFonts w:ascii="Arial" w:eastAsia="Times New Roman" w:hAnsi="Arial" w:cs="Arial"/>
          <w:snapToGrid w:val="0"/>
          <w:sz w:val="20"/>
          <w:lang w:eastAsia="pt-BR"/>
        </w:rPr>
      </w:pPr>
      <w:r w:rsidRPr="004A4453">
        <w:rPr>
          <w:rFonts w:ascii="Arial" w:hAnsi="Arial" w:cs="Arial"/>
          <w:snapToGrid w:val="0"/>
          <w:sz w:val="20"/>
        </w:rPr>
        <w:t>________________________________</w:t>
      </w:r>
      <w:r w:rsidRPr="004A4453">
        <w:rPr>
          <w:rFonts w:ascii="Arial" w:hAnsi="Arial" w:cs="Arial"/>
          <w:snapToGrid w:val="0"/>
          <w:sz w:val="20"/>
        </w:rPr>
        <w:tab/>
      </w:r>
      <w:r w:rsidRPr="004A4453">
        <w:rPr>
          <w:rFonts w:ascii="Arial" w:hAnsi="Arial" w:cs="Arial"/>
          <w:snapToGrid w:val="0"/>
          <w:sz w:val="20"/>
        </w:rPr>
        <w:tab/>
        <w:t>_______________________________</w:t>
      </w:r>
    </w:p>
    <w:sectPr w:rsidR="00CD79FC" w:rsidRPr="004A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85" w:rsidRDefault="00F37085" w:rsidP="00E60DE0">
      <w:pPr>
        <w:spacing w:after="0" w:line="240" w:lineRule="auto"/>
      </w:pPr>
      <w:r>
        <w:separator/>
      </w:r>
    </w:p>
  </w:endnote>
  <w:endnote w:type="continuationSeparator" w:id="0">
    <w:p w:rsidR="00F37085" w:rsidRDefault="00F37085" w:rsidP="00E6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85" w:rsidRDefault="00F37085" w:rsidP="00E60DE0">
      <w:pPr>
        <w:spacing w:after="0" w:line="240" w:lineRule="auto"/>
      </w:pPr>
      <w:r>
        <w:separator/>
      </w:r>
    </w:p>
  </w:footnote>
  <w:footnote w:type="continuationSeparator" w:id="0">
    <w:p w:rsidR="00F37085" w:rsidRDefault="00F37085" w:rsidP="00E60DE0">
      <w:pPr>
        <w:spacing w:after="0" w:line="240" w:lineRule="auto"/>
      </w:pPr>
      <w:r>
        <w:continuationSeparator/>
      </w:r>
    </w:p>
  </w:footnote>
  <w:footnote w:id="1">
    <w:p w:rsidR="00E60DE0" w:rsidRPr="00BB77B0" w:rsidRDefault="00E60DE0" w:rsidP="005F54E4">
      <w:pPr>
        <w:spacing w:after="0" w:line="240" w:lineRule="auto"/>
        <w:jc w:val="both"/>
        <w:rPr>
          <w:snapToGrid w:val="0"/>
        </w:rPr>
      </w:pPr>
      <w:r>
        <w:rPr>
          <w:rStyle w:val="Refdenotaderodap"/>
        </w:rPr>
        <w:footnoteRef/>
      </w:r>
      <w:r>
        <w:t xml:space="preserve"> </w:t>
      </w:r>
      <w:r w:rsidRPr="0021194B">
        <w:rPr>
          <w:b/>
          <w:snapToGrid w:val="0"/>
          <w:color w:val="FF0000"/>
          <w:sz w:val="16"/>
          <w:szCs w:val="16"/>
        </w:rPr>
        <w:t>Esta redação é uma sugestão de minuta</w:t>
      </w:r>
      <w:r>
        <w:rPr>
          <w:b/>
          <w:snapToGrid w:val="0"/>
          <w:color w:val="FF0000"/>
          <w:sz w:val="16"/>
          <w:szCs w:val="16"/>
        </w:rPr>
        <w:t>. C</w:t>
      </w:r>
      <w:r w:rsidRPr="0021194B">
        <w:rPr>
          <w:b/>
          <w:snapToGrid w:val="0"/>
          <w:color w:val="FF0000"/>
          <w:sz w:val="16"/>
          <w:szCs w:val="16"/>
        </w:rPr>
        <w:t>abe ao empregador desenvolver o instrumento da rel</w:t>
      </w:r>
      <w:r w:rsidR="00E665EA">
        <w:rPr>
          <w:b/>
          <w:snapToGrid w:val="0"/>
          <w:color w:val="FF0000"/>
          <w:sz w:val="16"/>
          <w:szCs w:val="16"/>
        </w:rPr>
        <w:t>ação trabalhista com o aprendiz e obter anuência da fiscalização do trabalho da região, pois há auditores-fiscais do trabalho que não permitem aditamentos nos contratos de aprendizagem.</w:t>
      </w:r>
      <w:r w:rsidRPr="0021194B">
        <w:rPr>
          <w:b/>
          <w:snapToGrid w:val="0"/>
          <w:color w:val="FF0000"/>
          <w:sz w:val="16"/>
          <w:szCs w:val="16"/>
        </w:rPr>
        <w:t xml:space="preserve"> </w:t>
      </w:r>
      <w:r w:rsidR="00E665EA">
        <w:rPr>
          <w:b/>
          <w:snapToGrid w:val="0"/>
          <w:color w:val="FF0000"/>
          <w:sz w:val="16"/>
          <w:szCs w:val="16"/>
        </w:rPr>
        <w:t>Complementarmente, ressalta-se que o</w:t>
      </w:r>
      <w:r w:rsidRPr="0021194B">
        <w:rPr>
          <w:b/>
          <w:snapToGrid w:val="0"/>
          <w:color w:val="FF0000"/>
          <w:sz w:val="16"/>
          <w:szCs w:val="16"/>
        </w:rPr>
        <w:t xml:space="preserve"> SENAI-SP não toma parte nesta relação trabalhista, conforme disposto pelo artigo 431 da CLT com redação dada pela Lei Federal nº 10.097/2000 e </w:t>
      </w:r>
      <w:r w:rsidRPr="0021194B">
        <w:rPr>
          <w:b/>
          <w:i/>
          <w:snapToGrid w:val="0"/>
          <w:color w:val="FF0000"/>
          <w:sz w:val="16"/>
          <w:szCs w:val="16"/>
        </w:rPr>
        <w:t>caput</w:t>
      </w:r>
      <w:r w:rsidRPr="0021194B">
        <w:rPr>
          <w:b/>
          <w:snapToGrid w:val="0"/>
          <w:color w:val="FF0000"/>
          <w:sz w:val="16"/>
          <w:szCs w:val="16"/>
        </w:rPr>
        <w:t xml:space="preserve"> do artigo 15 do Decreto Federal nº 5.598/2005.</w:t>
      </w:r>
    </w:p>
  </w:footnote>
  <w:footnote w:id="2">
    <w:p w:rsidR="005F54E4" w:rsidRDefault="005F54E4" w:rsidP="005F54E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5F54E4">
        <w:rPr>
          <w:b/>
          <w:snapToGrid w:val="0"/>
          <w:color w:val="FF0000"/>
          <w:sz w:val="16"/>
          <w:szCs w:val="16"/>
        </w:rPr>
        <w:t xml:space="preserve">Caso o salário do aprendiz esteja definido em acordo ou convenção coletiva, </w:t>
      </w:r>
      <w:r>
        <w:rPr>
          <w:b/>
          <w:snapToGrid w:val="0"/>
          <w:color w:val="FF0000"/>
          <w:sz w:val="16"/>
          <w:szCs w:val="16"/>
        </w:rPr>
        <w:t>esta cláusula segunda não deverá ser contemplada, posto que a prática profissional na empresa não interferirá na remuneração.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597F"/>
    <w:multiLevelType w:val="hybridMultilevel"/>
    <w:tmpl w:val="BEBEF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62502"/>
    <w:multiLevelType w:val="hybridMultilevel"/>
    <w:tmpl w:val="865AB6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2441B"/>
    <w:multiLevelType w:val="hybridMultilevel"/>
    <w:tmpl w:val="1C623B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32011"/>
    <w:multiLevelType w:val="hybridMultilevel"/>
    <w:tmpl w:val="D4F8B7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F4B80"/>
    <w:multiLevelType w:val="hybridMultilevel"/>
    <w:tmpl w:val="89EE02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A0320"/>
    <w:multiLevelType w:val="hybridMultilevel"/>
    <w:tmpl w:val="42842A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6210F"/>
    <w:multiLevelType w:val="hybridMultilevel"/>
    <w:tmpl w:val="5790B0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466DD"/>
    <w:multiLevelType w:val="hybridMultilevel"/>
    <w:tmpl w:val="110C49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1B"/>
    <w:rsid w:val="00073F1B"/>
    <w:rsid w:val="000A4D93"/>
    <w:rsid w:val="000D2357"/>
    <w:rsid w:val="004A4453"/>
    <w:rsid w:val="005320F3"/>
    <w:rsid w:val="005C4975"/>
    <w:rsid w:val="005E3A18"/>
    <w:rsid w:val="005F54E4"/>
    <w:rsid w:val="007D304F"/>
    <w:rsid w:val="00805C63"/>
    <w:rsid w:val="00885F46"/>
    <w:rsid w:val="00B144E1"/>
    <w:rsid w:val="00BA127C"/>
    <w:rsid w:val="00CD79FC"/>
    <w:rsid w:val="00E142F6"/>
    <w:rsid w:val="00E60DE0"/>
    <w:rsid w:val="00E665EA"/>
    <w:rsid w:val="00F37085"/>
    <w:rsid w:val="00F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sid w:val="00E60DE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D304F"/>
    <w:pPr>
      <w:spacing w:after="0" w:line="320" w:lineRule="exact"/>
      <w:ind w:left="720"/>
      <w:contextualSpacing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54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5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sid w:val="00E60DE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D304F"/>
    <w:pPr>
      <w:spacing w:after="0" w:line="320" w:lineRule="exact"/>
      <w:ind w:left="720"/>
      <w:contextualSpacing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54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5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1011436\Downloads\Tipo%20D%20-%20Modelo%20de%20termo%20aditivo%20de%20contrato%20de%20aprendizagem%20-%20tipo%20A%20para%20o%20B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essos xmlns="9d323493-4485-49be-a3e7-53a941f76f8c">78</Acessos>
    <UltimoDownload xmlns="9d323493-4485-49be-a3e7-53a941f76f8c">17/08/2018 09:47:41</UltimoDownload>
    <Descricao xmlns="9d323493-4485-49be-a3e7-53a941f76f8c" xsi:nil="true"/>
    <StatusInatividade xmlns="9d323493-4485-49be-a3e7-53a941f76f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FFD189215064A9686D8DB3A3139D2" ma:contentTypeVersion="4" ma:contentTypeDescription="Crie um novo documento." ma:contentTypeScope="" ma:versionID="56ff8f1bd16a2b35469d31003c1a7edd">
  <xsd:schema xmlns:xsd="http://www.w3.org/2001/XMLSchema" xmlns:xs="http://www.w3.org/2001/XMLSchema" xmlns:p="http://schemas.microsoft.com/office/2006/metadata/properties" xmlns:ns2="9d323493-4485-49be-a3e7-53a941f76f8c" targetNamespace="http://schemas.microsoft.com/office/2006/metadata/properties" ma:root="true" ma:fieldsID="6db5f0d449e9debbc5972ca706944c6c" ns2:_="">
    <xsd:import namespace="9d323493-4485-49be-a3e7-53a941f76f8c"/>
    <xsd:element name="properties">
      <xsd:complexType>
        <xsd:sequence>
          <xsd:element name="documentManagement">
            <xsd:complexType>
              <xsd:all>
                <xsd:element ref="ns2:UltimoDownload" minOccurs="0"/>
                <xsd:element ref="ns2:Acessos" minOccurs="0"/>
                <xsd:element ref="ns2:Descricao" minOccurs="0"/>
                <xsd:element ref="ns2:StatusInativid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3493-4485-49be-a3e7-53a941f76f8c" elementFormDefault="qualified">
    <xsd:import namespace="http://schemas.microsoft.com/office/2006/documentManagement/types"/>
    <xsd:import namespace="http://schemas.microsoft.com/office/infopath/2007/PartnerControls"/>
    <xsd:element name="UltimoDownload" ma:index="8" nillable="true" ma:displayName="UltimoDownload" ma:hidden="true" ma:internalName="UltimoDownload">
      <xsd:simpleType>
        <xsd:restriction base="dms:Text"/>
      </xsd:simpleType>
    </xsd:element>
    <xsd:element name="Acessos" ma:index="9" nillable="true" ma:displayName="Acessos" ma:hidden="true" ma:internalName="Acessos">
      <xsd:simpleType>
        <xsd:restriction base="dms:Number"/>
      </xsd:simpleType>
    </xsd:element>
    <xsd:element name="Descricao" ma:index="10" nillable="true" ma:displayName="Descricao" ma:internalName="Descricao">
      <xsd:simpleType>
        <xsd:restriction base="dms:Note">
          <xsd:maxLength value="255"/>
        </xsd:restriction>
      </xsd:simpleType>
    </xsd:element>
    <xsd:element name="StatusInatividade" ma:index="11" nillable="true" ma:displayName="StatusInatividade" ma:hidden="true" ma:internalName="StatusInatividad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FF42-6306-4D7D-8367-F214459D0136}">
  <ds:schemaRefs>
    <ds:schemaRef ds:uri="http://schemas.microsoft.com/office/2006/metadata/properties"/>
    <ds:schemaRef ds:uri="http://schemas.microsoft.com/office/infopath/2007/PartnerControls"/>
    <ds:schemaRef ds:uri="9d323493-4485-49be-a3e7-53a941f76f8c"/>
  </ds:schemaRefs>
</ds:datastoreItem>
</file>

<file path=customXml/itemProps2.xml><?xml version="1.0" encoding="utf-8"?>
<ds:datastoreItem xmlns:ds="http://schemas.openxmlformats.org/officeDocument/2006/customXml" ds:itemID="{B0C07AE6-3D34-41F5-8892-838747C35B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F0604-1E1A-4C69-BA61-D9D68E9CF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23493-4485-49be-a3e7-53a941f76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A0146B-154A-4ADC-90CD-351CFFE2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D - Modelo de termo aditivo de contrato de aprendizagem - tipo A para o B.dotx</Template>
  <TotalTime>1</TotalTime>
  <Pages>4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- SENAI</Company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Alves</dc:creator>
  <cp:lastModifiedBy>Vanessa Alves</cp:lastModifiedBy>
  <cp:revision>1</cp:revision>
  <dcterms:created xsi:type="dcterms:W3CDTF">2018-08-17T12:47:00Z</dcterms:created>
  <dcterms:modified xsi:type="dcterms:W3CDTF">2018-08-17T12:48:00Z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0x010100AB9FFD189215064A9686D8DB3A3139D2</vt:lpwstr>
  </property>
</Properties>
</file>