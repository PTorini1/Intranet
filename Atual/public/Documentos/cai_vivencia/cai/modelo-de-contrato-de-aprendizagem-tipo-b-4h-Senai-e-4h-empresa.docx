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E0" w:rsidRPr="00E60DE0" w:rsidRDefault="00E60DE0" w:rsidP="00FF6813">
      <w:pPr>
        <w:keepNext/>
        <w:spacing w:after="0" w:line="320" w:lineRule="exact"/>
        <w:jc w:val="center"/>
        <w:outlineLvl w:val="0"/>
        <w:rPr>
          <w:rFonts w:ascii="Arial" w:eastAsia="Times New Roman" w:hAnsi="Arial" w:cs="Times New Roman"/>
          <w:b/>
          <w:color w:val="000000" w:themeColor="text1"/>
          <w:kern w:val="28"/>
          <w:sz w:val="28"/>
          <w:szCs w:val="20"/>
          <w:lang w:eastAsia="pt-BR"/>
        </w:rPr>
      </w:pPr>
      <w:bookmarkStart w:id="0" w:name="_Toc388256857"/>
      <w:bookmarkStart w:id="1" w:name="_GoBack"/>
      <w:bookmarkEnd w:id="1"/>
      <w:r w:rsidRPr="00E60DE0">
        <w:rPr>
          <w:rFonts w:ascii="Arial" w:eastAsia="Times New Roman" w:hAnsi="Arial" w:cs="Times New Roman"/>
          <w:b/>
          <w:color w:val="000000" w:themeColor="text1"/>
          <w:kern w:val="28"/>
          <w:sz w:val="28"/>
          <w:szCs w:val="20"/>
          <w:lang w:eastAsia="pt-BR"/>
        </w:rPr>
        <w:t>Modelo de contrato de aprendizagem</w:t>
      </w:r>
      <w:bookmarkEnd w:id="0"/>
    </w:p>
    <w:p w:rsidR="00E60DE0" w:rsidRPr="00E60DE0" w:rsidRDefault="00E60DE0" w:rsidP="00FF6813">
      <w:pPr>
        <w:keepNext/>
        <w:spacing w:after="0" w:line="320" w:lineRule="exact"/>
        <w:jc w:val="center"/>
        <w:outlineLvl w:val="0"/>
        <w:rPr>
          <w:rFonts w:ascii="Arial" w:eastAsia="Times New Roman" w:hAnsi="Arial" w:cs="Times New Roman"/>
          <w:kern w:val="28"/>
          <w:sz w:val="24"/>
          <w:szCs w:val="20"/>
          <w:lang w:eastAsia="pt-BR"/>
        </w:rPr>
      </w:pPr>
      <w:bookmarkStart w:id="2" w:name="_Toc388256858"/>
      <w:r w:rsidRPr="00E60DE0">
        <w:rPr>
          <w:rFonts w:ascii="Arial" w:eastAsia="Times New Roman" w:hAnsi="Arial" w:cs="Times New Roman"/>
          <w:kern w:val="28"/>
          <w:sz w:val="24"/>
          <w:szCs w:val="20"/>
          <w:lang w:eastAsia="pt-BR"/>
        </w:rPr>
        <w:t>para aprendizes matriculados no SENAI-SP cuja jornada diária seja compartilhada entre o SENAI-SP e a empresa nos termos do Plano de Curso correspondente</w:t>
      </w:r>
      <w:r w:rsidRPr="00E60DE0">
        <w:rPr>
          <w:rFonts w:ascii="Arial" w:eastAsia="Times New Roman" w:hAnsi="Arial" w:cs="Times New Roman"/>
          <w:kern w:val="28"/>
          <w:sz w:val="24"/>
          <w:szCs w:val="20"/>
          <w:vertAlign w:val="superscript"/>
          <w:lang w:eastAsia="pt-BR"/>
        </w:rPr>
        <w:footnoteReference w:id="1"/>
      </w:r>
      <w:bookmarkEnd w:id="2"/>
    </w:p>
    <w:p w:rsidR="00E60DE0" w:rsidRPr="00E60DE0" w:rsidRDefault="00E60DE0" w:rsidP="00FF6813">
      <w:pPr>
        <w:spacing w:after="0" w:line="320" w:lineRule="exact"/>
        <w:jc w:val="both"/>
        <w:rPr>
          <w:rFonts w:ascii="Arial" w:eastAsia="Times New Roman" w:hAnsi="Arial" w:cs="Times New Roman"/>
          <w:b/>
          <w:snapToGrid w:val="0"/>
          <w:sz w:val="28"/>
          <w:szCs w:val="20"/>
          <w:lang w:eastAsia="pt-BR"/>
        </w:rPr>
      </w:pPr>
    </w:p>
    <w:p w:rsidR="00E60DE0" w:rsidRPr="00E60DE0" w:rsidRDefault="00E60DE0" w:rsidP="00FF6813">
      <w:pPr>
        <w:spacing w:after="0" w:line="320" w:lineRule="exact"/>
        <w:jc w:val="both"/>
        <w:rPr>
          <w:rFonts w:ascii="Arial" w:eastAsia="Times New Roman" w:hAnsi="Arial" w:cs="Times New Roman"/>
          <w:b/>
          <w:snapToGrid w:val="0"/>
          <w:sz w:val="28"/>
          <w:szCs w:val="20"/>
          <w:lang w:eastAsia="pt-BR"/>
        </w:rPr>
      </w:pPr>
    </w:p>
    <w:p w:rsidR="00E60DE0" w:rsidRPr="00E60DE0" w:rsidRDefault="00E60DE0" w:rsidP="00FF6813">
      <w:pPr>
        <w:spacing w:after="0" w:line="320" w:lineRule="exact"/>
        <w:jc w:val="both"/>
        <w:rPr>
          <w:rFonts w:ascii="Arial" w:eastAsia="Times New Roman" w:hAnsi="Arial" w:cs="Times New Roman"/>
          <w:snapToGrid w:val="0"/>
          <w:szCs w:val="20"/>
          <w:lang w:eastAsia="pt-BR"/>
        </w:rPr>
      </w:pP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Pelo presente instrumento, entre partes, como EMPREGADOR, a empresa  _____________________________________________________________________________,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inscrita no CNPJ/MF sob n°_______________________________ estabelecida no endereço ___________________________________________________________________________, neste ato, representada pelo seu responsável legal, doravante designada EMPREGADOR, e, como EMPREGADO na qualidade de aprendiz, _______________________________, residente na _____________________________________________________________________, portador da Carteira de Trabalho e Previdência Social nº _______________________, série ________, neste ato assistido(a) pelo seu responsável legal, Sr.(a) ___________________________________________________________________, doravante designado(a) EMPREGADO, têm justo e acertado o seguinte: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Primeira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 xml:space="preserve">O EMPREGADOR admite o EMPREGADO, comprometendo-se a propiciar-lhe programa de aprendizagem na ocupação de ___________________________________________________ cujo programa de formação </w:t>
      </w:r>
      <w:r w:rsidRPr="00FF6813">
        <w:t>técnico-profissional metódica</w:t>
      </w:r>
      <w:r w:rsidRPr="00FF6813">
        <w:rPr>
          <w:snapToGrid w:val="0"/>
        </w:rPr>
        <w:t xml:space="preserve"> sob responsabilidade do SENAI-SP se dará:</w:t>
      </w:r>
    </w:p>
    <w:p w:rsidR="00121AD1" w:rsidRPr="00801093" w:rsidRDefault="00121AD1" w:rsidP="00121AD1">
      <w:pPr>
        <w:pStyle w:val="PargrafodaLista"/>
        <w:widowControl w:val="0"/>
        <w:numPr>
          <w:ilvl w:val="0"/>
          <w:numId w:val="3"/>
        </w:numPr>
        <w:adjustRightInd w:val="0"/>
        <w:spacing w:line="276" w:lineRule="auto"/>
        <w:ind w:left="426"/>
        <w:jc w:val="both"/>
        <w:textAlignment w:val="baseline"/>
        <w:rPr>
          <w:snapToGrid w:val="0"/>
        </w:rPr>
      </w:pPr>
      <w:r w:rsidRPr="00801093">
        <w:rPr>
          <w:snapToGrid w:val="0"/>
        </w:rPr>
        <w:t xml:space="preserve">Exclusivamente no SENAI-SP, realizado entre </w:t>
      </w:r>
      <w:r>
        <w:rPr>
          <w:snapToGrid w:val="0"/>
        </w:rPr>
        <w:t>___/___/___</w:t>
      </w:r>
      <w:r w:rsidRPr="00801093">
        <w:rPr>
          <w:snapToGrid w:val="0"/>
        </w:rPr>
        <w:t xml:space="preserve"> e </w:t>
      </w:r>
      <w:r>
        <w:rPr>
          <w:snapToGrid w:val="0"/>
        </w:rPr>
        <w:t>___/___/___ no período ________________________.</w:t>
      </w:r>
    </w:p>
    <w:p w:rsidR="00121AD1" w:rsidRDefault="00121AD1" w:rsidP="00121AD1">
      <w:pPr>
        <w:pStyle w:val="PargrafodaLista"/>
        <w:widowControl w:val="0"/>
        <w:numPr>
          <w:ilvl w:val="0"/>
          <w:numId w:val="3"/>
        </w:numPr>
        <w:adjustRightInd w:val="0"/>
        <w:spacing w:line="276" w:lineRule="auto"/>
        <w:ind w:left="426"/>
        <w:jc w:val="both"/>
        <w:textAlignment w:val="baseline"/>
        <w:rPr>
          <w:snapToGrid w:val="0"/>
        </w:rPr>
      </w:pPr>
      <w:r w:rsidRPr="00801093">
        <w:rPr>
          <w:snapToGrid w:val="0"/>
        </w:rPr>
        <w:t>Parte no SENAI-SP e parte no estabelecimento concedente da</w:t>
      </w:r>
      <w:r>
        <w:rPr>
          <w:snapToGrid w:val="0"/>
        </w:rPr>
        <w:t>s</w:t>
      </w:r>
      <w:r w:rsidRPr="00801093">
        <w:rPr>
          <w:snapToGrid w:val="0"/>
        </w:rPr>
        <w:t xml:space="preserve"> atividades a cargo do EMPREGADOR, no endereço _________________________________________________, realizado entre </w:t>
      </w:r>
      <w:r>
        <w:rPr>
          <w:snapToGrid w:val="0"/>
        </w:rPr>
        <w:t>___/___/___</w:t>
      </w:r>
      <w:r w:rsidRPr="00801093">
        <w:rPr>
          <w:snapToGrid w:val="0"/>
        </w:rPr>
        <w:t xml:space="preserve"> e </w:t>
      </w:r>
      <w:r>
        <w:rPr>
          <w:snapToGrid w:val="0"/>
        </w:rPr>
        <w:t>___/___/___ no período ________________.</w:t>
      </w:r>
    </w:p>
    <w:p w:rsidR="00121AD1" w:rsidRDefault="00121AD1" w:rsidP="00121AD1">
      <w:pPr>
        <w:pStyle w:val="PargrafodaLista"/>
        <w:widowControl w:val="0"/>
        <w:numPr>
          <w:ilvl w:val="0"/>
          <w:numId w:val="3"/>
        </w:numPr>
        <w:adjustRightInd w:val="0"/>
        <w:spacing w:line="276" w:lineRule="auto"/>
        <w:ind w:left="426"/>
        <w:jc w:val="both"/>
        <w:textAlignment w:val="baseline"/>
        <w:rPr>
          <w:snapToGrid w:val="0"/>
        </w:rPr>
      </w:pPr>
      <w:r>
        <w:rPr>
          <w:snapToGrid w:val="0"/>
        </w:rPr>
        <w:t xml:space="preserve">Exclusivamente </w:t>
      </w:r>
      <w:r w:rsidRPr="00801093">
        <w:rPr>
          <w:snapToGrid w:val="0"/>
        </w:rPr>
        <w:t>no estabelecimento concedente da</w:t>
      </w:r>
      <w:r>
        <w:rPr>
          <w:snapToGrid w:val="0"/>
        </w:rPr>
        <w:t>s</w:t>
      </w:r>
      <w:r w:rsidRPr="00801093">
        <w:rPr>
          <w:snapToGrid w:val="0"/>
        </w:rPr>
        <w:t xml:space="preserve"> atividades a cargo do EMPREGADOR, no endereço </w:t>
      </w:r>
      <w:r>
        <w:rPr>
          <w:snapToGrid w:val="0"/>
        </w:rPr>
        <w:t>_____</w:t>
      </w:r>
      <w:r w:rsidRPr="00801093">
        <w:rPr>
          <w:snapToGrid w:val="0"/>
        </w:rPr>
        <w:t xml:space="preserve">_________________________________, realizado entre </w:t>
      </w:r>
      <w:r>
        <w:rPr>
          <w:snapToGrid w:val="0"/>
        </w:rPr>
        <w:t>___/___/___</w:t>
      </w:r>
      <w:r w:rsidRPr="00801093">
        <w:rPr>
          <w:snapToGrid w:val="0"/>
        </w:rPr>
        <w:t xml:space="preserve"> e </w:t>
      </w:r>
      <w:r>
        <w:rPr>
          <w:snapToGrid w:val="0"/>
        </w:rPr>
        <w:t>___/___/___ no período ________________.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§1º O total previsto do programa de aprendizagem, segundo plano de curso elaborado pelo SENAI-SP e eventual documento a ele vinculado, será desenvolvido em ______ horas.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rFonts w:cs="Arial"/>
          <w:snapToGrid w:val="0"/>
        </w:rPr>
        <w:t>§2º</w:t>
      </w:r>
      <w:r w:rsidRPr="00FF6813">
        <w:rPr>
          <w:snapToGrid w:val="0"/>
        </w:rPr>
        <w:t xml:space="preserve"> O programa de formação </w:t>
      </w:r>
      <w:r w:rsidRPr="00FF6813">
        <w:t>técnico-profissional metódica</w:t>
      </w:r>
      <w:r w:rsidRPr="00FF6813">
        <w:rPr>
          <w:snapToGrid w:val="0"/>
        </w:rPr>
        <w:t xml:space="preserve"> desenvolvido pelo SENAI-SP atende às disposições legais da educação profissional e tecnológica nos termos do Decreto Federal nº 5.154/2004 com redação dada pelo Decreto Federal nº 8.268/2014, bem como às </w:t>
      </w:r>
      <w:r w:rsidRPr="00FF6813">
        <w:rPr>
          <w:snapToGrid w:val="0"/>
        </w:rPr>
        <w:lastRenderedPageBreak/>
        <w:t xml:space="preserve">disposições previstas pelos §§ 2º e 3º do artigo 10 e do </w:t>
      </w:r>
      <w:r w:rsidRPr="00FF6813">
        <w:rPr>
          <w:i/>
          <w:snapToGrid w:val="0"/>
        </w:rPr>
        <w:t>caput</w:t>
      </w:r>
      <w:r w:rsidRPr="00FF6813">
        <w:rPr>
          <w:snapToGrid w:val="0"/>
        </w:rPr>
        <w:t xml:space="preserve"> do artigo 11 da Portaria MTE nº 723/2012.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Segunda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O presente Contrato de Aprendizagem vigorará de ___/___/___ até ___/___/___, correspondente à duração do programa de aprendizagem mencionado na cláusula primeira, não ultrapassando o limite dos 24 anos de idade do aprendiz, de acordo com o artigo 433 da CLT (e ressalvada a hipótese prevista no §5º do artigo 428), com a redação dada pela Lei Federal nº 11.180/2005.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rFonts w:cs="Arial"/>
          <w:snapToGrid w:val="0"/>
        </w:rPr>
        <w:t>Parágrafo Único</w:t>
      </w:r>
      <w:r w:rsidRPr="00FF6813">
        <w:rPr>
          <w:snapToGrid w:val="0"/>
        </w:rPr>
        <w:t>. O EMPREGADO deverá apresentar comprovante de conclusão do ensino médio ou matrícula neste nível de ensino, caso já tenha concluído o ensino fundamental, ressalvadas as hipóteses previstas nos §§ 6º e 7º do artigo 428 da CLT, com a redação dada pelas Leis Federais nº</w:t>
      </w:r>
      <w:r w:rsidRPr="00FF6813">
        <w:rPr>
          <w:snapToGrid w:val="0"/>
          <w:vertAlign w:val="superscript"/>
        </w:rPr>
        <w:t>s</w:t>
      </w:r>
      <w:r w:rsidRPr="00FF6813">
        <w:rPr>
          <w:snapToGrid w:val="0"/>
        </w:rPr>
        <w:t xml:space="preserve"> 13.146/2015 e 11.788/2008, respectivamente.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Terceira</w:t>
      </w:r>
      <w:r w:rsidR="002A3DF0">
        <w:rPr>
          <w:rStyle w:val="Refdenotaderodap"/>
          <w:b/>
          <w:snapToGrid w:val="0"/>
        </w:rPr>
        <w:footnoteReference w:id="2"/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Ao EMPREGADO, salvo condições mais favoráveis, será garantido o salário mínimo hora, conforme §2º do artigo 428 da CLT, com a redação dada pela Lei Federal nº 10.097/2000.</w:t>
      </w:r>
    </w:p>
    <w:p w:rsidR="00FF6813" w:rsidRPr="00FF6813" w:rsidRDefault="00272075" w:rsidP="00FF6813">
      <w:pPr>
        <w:jc w:val="both"/>
        <w:rPr>
          <w:snapToGrid w:val="0"/>
        </w:rPr>
      </w:pPr>
      <w:r>
        <w:rPr>
          <w:snapToGrid w:val="0"/>
        </w:rPr>
        <w:t>§1º</w:t>
      </w:r>
      <w:r w:rsidR="00FF6813" w:rsidRPr="00FF6813">
        <w:rPr>
          <w:snapToGrid w:val="0"/>
        </w:rPr>
        <w:t xml:space="preserve"> O EMPREGADO receberá do EMPREGADOR, na base de dia de frequência às atividades programadas pelo SENAI-SP, remuneração correspondente à estrutura do programa de aprendizagem disposto nos termos da Cláusula Primeira: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4"/>
        </w:numPr>
        <w:adjustRightInd w:val="0"/>
        <w:spacing w:before="240"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À jornada diária de quatro horas, realizada exclusivamente no SENAI-SP, o que perfaz a jornada semanal de 20 horas, nos termos do artigo 432 da CLT, com a redação dada pela Lei Federal nº 10.097/2000, o EMPREGADO receberá do EMPREGADOR, a importância de _________________________________.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4"/>
        </w:numPr>
        <w:adjustRightInd w:val="0"/>
        <w:spacing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À jornada diária de ______ horas, realizada parte no SENAI-SP e parte no estabelecimento concedente das atividades a cargo do EMPREGADOR, o que perfaz a jornada semanal de ______ horas, nos termos do artigo 432 da CLT, com a redação dada pela Lei Federal nº 10.097/2000, o EMPREGADO receberá do EMPREGADOR, a importância de ____________________________.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4"/>
        </w:numPr>
        <w:adjustRightInd w:val="0"/>
        <w:spacing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À jornada diária de ______ horas, realizada exclusivamente no estabelecimento concedente das atividades a cargo do EMPREGADOR, o que perfaz a jornada semanal de ______ horas, nos termos do artigo 432 da CLT, com a redação dada pela Lei Federal nº 10.097/2000, o EMPREGADO receberá do EMPREGADOR, a importância de ____________________________.</w:t>
      </w:r>
    </w:p>
    <w:p w:rsidR="00121AD1" w:rsidRDefault="00121AD1" w:rsidP="00121AD1">
      <w:pPr>
        <w:rPr>
          <w:snapToGrid w:val="0"/>
        </w:rPr>
      </w:pPr>
    </w:p>
    <w:p w:rsidR="00121AD1" w:rsidRPr="00121AD1" w:rsidRDefault="00121AD1" w:rsidP="00121AD1">
      <w:pPr>
        <w:jc w:val="both"/>
        <w:rPr>
          <w:snapToGrid w:val="0"/>
        </w:rPr>
      </w:pPr>
      <w:r w:rsidRPr="00121AD1">
        <w:rPr>
          <w:snapToGrid w:val="0"/>
        </w:rPr>
        <w:t xml:space="preserve">§2º Na eventualidade de recesso de atividades na Escola SENAI e ausência de atividades práticas a serem desenvolvidas no âmbito das instalações do estabelecimento concedente das </w:t>
      </w:r>
      <w:r w:rsidRPr="00121AD1">
        <w:rPr>
          <w:snapToGrid w:val="0"/>
        </w:rPr>
        <w:lastRenderedPageBreak/>
        <w:t>referidas</w:t>
      </w:r>
      <w:r>
        <w:rPr>
          <w:snapToGrid w:val="0"/>
        </w:rPr>
        <w:t xml:space="preserve"> </w:t>
      </w:r>
      <w:r w:rsidRPr="00121AD1">
        <w:rPr>
          <w:snapToGrid w:val="0"/>
        </w:rPr>
        <w:t>atividades sob responsabilidade do EMPREGADOR, o EMPREGADO receberá a importância idêntica à jornada que faria exclusivamente na Escola SENAI, correspondente a ________________________.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Quarta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O EMPREGADOR obriga-se a registrar, na Carteira de Trabalho e Previdência Social do EMPREGADO, a vigência do presente Contrato de Aprendizagem, de acordo com os §§1º e 8º do artigo 428 da CLT, com a redação dada pelas Leis Federais nº</w:t>
      </w:r>
      <w:r w:rsidRPr="00FF6813">
        <w:rPr>
          <w:snapToGrid w:val="0"/>
          <w:vertAlign w:val="superscript"/>
        </w:rPr>
        <w:t>s</w:t>
      </w:r>
      <w:r w:rsidRPr="00FF6813">
        <w:rPr>
          <w:snapToGrid w:val="0"/>
        </w:rPr>
        <w:t xml:space="preserve"> 11.788/2008 e 13.146/2015, respectivamente.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Quinta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O EMPREGADO se compromete a exibir ao EMPREGADOR, quando solicitado, documento emitido pela Escola SENAI que comprove sua frequência às aulas e registre seu aproveitamento escolar.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Sexta</w:t>
      </w:r>
    </w:p>
    <w:p w:rsidR="00FF6813" w:rsidRPr="00FF6813" w:rsidRDefault="00FF6813" w:rsidP="00FF6813">
      <w:pPr>
        <w:spacing w:before="240"/>
        <w:jc w:val="both"/>
        <w:rPr>
          <w:snapToGrid w:val="0"/>
        </w:rPr>
      </w:pPr>
      <w:r w:rsidRPr="00FF6813">
        <w:rPr>
          <w:snapToGrid w:val="0"/>
        </w:rPr>
        <w:t>Na circunstância de atividades práticas a serem desenvolvidas no âmbito das instalações do estabelecimento concedente das referidas atividades sob responsabilidade do EMPREGADOR, cujo endereço é identificado na Cláusula Primeira deste Contrato de Aprendizagem, este se compromete a observar: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1"/>
        </w:numPr>
        <w:adjustRightInd w:val="0"/>
        <w:spacing w:before="240"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 xml:space="preserve">a condição peculiar de pessoa em desenvolvimento do EMPREGADO, conforme disposto pelo parágrafo único do artigo 7º do Decreto Federal nº 5.598/2005, em consonância com o artigo 69 da Lei Federal nº 8.069/1990 e no que couber quanto à seção III da Lei Federal nº 12.852/2013 e da Lei Federal nº 13.146/2015, o que implica a predominância do caráter educacional sobre o laboral em todas as circunstâncias envolvidas durante o programa de formação </w:t>
      </w:r>
      <w:r w:rsidRPr="00FF6813">
        <w:rPr>
          <w:rFonts w:asciiTheme="minorHAnsi" w:hAnsiTheme="minorHAnsi"/>
          <w:sz w:val="22"/>
          <w:szCs w:val="22"/>
        </w:rPr>
        <w:t>técnico-profissional metódica desenvolvido sob responsabilidade do SENAI-SP</w:t>
      </w:r>
      <w:r w:rsidRPr="00FF6813">
        <w:rPr>
          <w:rFonts w:asciiTheme="minorHAnsi" w:hAnsiTheme="minorHAnsi"/>
          <w:snapToGrid w:val="0"/>
          <w:sz w:val="22"/>
          <w:szCs w:val="22"/>
        </w:rPr>
        <w:t>;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1"/>
        </w:numPr>
        <w:adjustRightInd w:val="0"/>
        <w:spacing w:before="240"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que quaisquer atividades desenvolvidas pelo EMPREGADO devem corresponder àquelas previstas no plano de curso elaborado pelo SENAI-SP e eventual documento a ele vinculado, correspondente ao programa de formação técnico-profissional metódico, conforme disposto pelo §4º do artigo 23 do Decreto Federal nº 5.598/2005;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1"/>
        </w:numPr>
        <w:adjustRightInd w:val="0"/>
        <w:spacing w:before="240"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os critérios de saúde e segurança no trabalho apropriados aos fins de formação técnico-profissional metódico, tendo como base o disposto pelo Decreto Federal nº 6.481/2008 e normas regulamentadoras, e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1"/>
        </w:numPr>
        <w:adjustRightInd w:val="0"/>
        <w:spacing w:before="240" w:line="276" w:lineRule="auto"/>
        <w:ind w:left="426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 xml:space="preserve">a necessidade de indicação de um funcionário qualificado na condição de monitor do EMPREGADO, </w:t>
      </w:r>
      <w:r w:rsidRPr="00FF6813">
        <w:rPr>
          <w:rFonts w:asciiTheme="minorHAnsi" w:hAnsiTheme="minorHAnsi"/>
          <w:sz w:val="22"/>
          <w:szCs w:val="22"/>
        </w:rPr>
        <w:t xml:space="preserve">responsável pela coordenação de exercícios práticos e acompanhamento das atividades do EMPREGADO no estabelecimento, com aval do SENAI-SP, em conformidade com o desenvolvimento metodológico do plano de curso </w:t>
      </w:r>
      <w:r w:rsidRPr="00FF6813">
        <w:rPr>
          <w:rFonts w:asciiTheme="minorHAnsi" w:hAnsiTheme="minorHAnsi"/>
          <w:snapToGrid w:val="0"/>
          <w:sz w:val="22"/>
          <w:szCs w:val="22"/>
        </w:rPr>
        <w:t xml:space="preserve">elaborado pelo SENAI-SP </w:t>
      </w:r>
      <w:r w:rsidRPr="00FF6813">
        <w:rPr>
          <w:rFonts w:asciiTheme="minorHAnsi" w:hAnsiTheme="minorHAnsi"/>
          <w:sz w:val="22"/>
          <w:szCs w:val="22"/>
        </w:rPr>
        <w:t xml:space="preserve">e eventual documento a ele vinculado, </w:t>
      </w:r>
      <w:r w:rsidRPr="00FF6813">
        <w:rPr>
          <w:rFonts w:asciiTheme="minorHAnsi" w:hAnsiTheme="minorHAnsi"/>
          <w:snapToGrid w:val="0"/>
          <w:sz w:val="22"/>
          <w:szCs w:val="22"/>
        </w:rPr>
        <w:t>conforme disposto pelo §1º do artigo 23 do Decreto Federal nº 5.598/2005.</w:t>
      </w:r>
    </w:p>
    <w:p w:rsidR="00FF6813" w:rsidRPr="00FF6813" w:rsidRDefault="00FF6813" w:rsidP="00FF6813">
      <w:pPr>
        <w:spacing w:before="240" w:after="240"/>
        <w:contextualSpacing/>
        <w:jc w:val="both"/>
        <w:rPr>
          <w:snapToGrid w:val="0"/>
        </w:rPr>
      </w:pPr>
      <w:r w:rsidRPr="00FF6813">
        <w:rPr>
          <w:snapToGrid w:val="0"/>
        </w:rPr>
        <w:t xml:space="preserve">Parágrafo único. O EMPREGADOR poderá convocar por escrito o EMPREGADO para atividades mencionadas no </w:t>
      </w:r>
      <w:r w:rsidRPr="00FF6813">
        <w:rPr>
          <w:i/>
          <w:snapToGrid w:val="0"/>
        </w:rPr>
        <w:t>caput</w:t>
      </w:r>
      <w:r w:rsidRPr="00FF6813">
        <w:rPr>
          <w:snapToGrid w:val="0"/>
        </w:rPr>
        <w:t xml:space="preserve"> desta Cláusula Sexta durante o período de recesso escolar do SENAI-SP, </w:t>
      </w:r>
      <w:r w:rsidRPr="00FF6813">
        <w:rPr>
          <w:snapToGrid w:val="0"/>
        </w:rPr>
        <w:lastRenderedPageBreak/>
        <w:t>desde que estas atividades estejam previstas no plano de curso elaborado pelo SENAI-SP e eventual documento a ele vinculado, ficando resguardado o direito de gozo de suas férias nos termos da CLT.</w:t>
      </w:r>
    </w:p>
    <w:p w:rsidR="0088654F" w:rsidRDefault="0088654F" w:rsidP="00FF6813">
      <w:pPr>
        <w:spacing w:before="240" w:after="240"/>
        <w:jc w:val="center"/>
        <w:rPr>
          <w:b/>
          <w:snapToGrid w:val="0"/>
        </w:rPr>
      </w:pP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Sétima</w:t>
      </w:r>
    </w:p>
    <w:p w:rsidR="00FF6813" w:rsidRPr="00FF6813" w:rsidRDefault="00FF6813" w:rsidP="00FF6813">
      <w:pPr>
        <w:spacing w:before="240"/>
        <w:jc w:val="both"/>
        <w:rPr>
          <w:snapToGrid w:val="0"/>
        </w:rPr>
      </w:pPr>
      <w:r w:rsidRPr="00FF6813">
        <w:rPr>
          <w:snapToGrid w:val="0"/>
        </w:rPr>
        <w:t>O EMPREGADO se obriga a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2"/>
        </w:numPr>
        <w:adjustRightInd w:val="0"/>
        <w:spacing w:before="240" w:after="240" w:line="276" w:lineRule="auto"/>
        <w:ind w:left="284" w:hanging="284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participar das atividades estabelecidas pelo SENAI-SP, correspondentes às atividades teóricas e práticas do plano de curso elaborado pelo SENAI-SP e eventual documento a ele vinculado, bem como cumprir o Regimento Escolar do SENAI-SP e disposições disciplinares;</w:t>
      </w:r>
    </w:p>
    <w:p w:rsidR="00FF6813" w:rsidRPr="00FF6813" w:rsidRDefault="00FF6813" w:rsidP="00FF6813">
      <w:pPr>
        <w:pStyle w:val="PargrafodaLista"/>
        <w:widowControl w:val="0"/>
        <w:numPr>
          <w:ilvl w:val="0"/>
          <w:numId w:val="2"/>
        </w:numPr>
        <w:adjustRightInd w:val="0"/>
        <w:spacing w:before="240" w:after="240" w:line="276" w:lineRule="auto"/>
        <w:ind w:left="284" w:hanging="284"/>
        <w:jc w:val="both"/>
        <w:textAlignment w:val="baseline"/>
        <w:rPr>
          <w:rFonts w:asciiTheme="minorHAnsi" w:hAnsiTheme="minorHAnsi"/>
          <w:snapToGrid w:val="0"/>
          <w:sz w:val="22"/>
          <w:szCs w:val="22"/>
        </w:rPr>
      </w:pPr>
      <w:r w:rsidRPr="00FF6813">
        <w:rPr>
          <w:rFonts w:asciiTheme="minorHAnsi" w:hAnsiTheme="minorHAnsi"/>
          <w:snapToGrid w:val="0"/>
          <w:sz w:val="22"/>
          <w:szCs w:val="22"/>
        </w:rPr>
        <w:t>obedecer às normas e regulamentos da empresa quando do desenvolvimento de atividades curriculares no âmbito das instalações do estabelecimento concedente das referidas atividades sob responsabilidade do EMPREGADOR.</w:t>
      </w:r>
    </w:p>
    <w:p w:rsidR="00FF6813" w:rsidRPr="00FF6813" w:rsidRDefault="00FF6813" w:rsidP="00FF6813">
      <w:pPr>
        <w:spacing w:before="240" w:after="240"/>
        <w:jc w:val="center"/>
        <w:rPr>
          <w:b/>
          <w:snapToGrid w:val="0"/>
        </w:rPr>
      </w:pPr>
      <w:r w:rsidRPr="00FF6813">
        <w:rPr>
          <w:b/>
          <w:snapToGrid w:val="0"/>
        </w:rPr>
        <w:t>Cláusula Oitava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O não cumprimento pelo EMPREGADO de seus deveres que impliquem em desempenho insuficiente ou inadaptação, falta disciplinar grave, ausência injustificada à escola que implique perda do ano letivo, nos termos do artigo 433 da CLT, com a redação dada pelas Leis Federais nº</w:t>
      </w:r>
      <w:r w:rsidRPr="00FF6813">
        <w:rPr>
          <w:snapToGrid w:val="0"/>
          <w:vertAlign w:val="superscript"/>
        </w:rPr>
        <w:t>s</w:t>
      </w:r>
      <w:r w:rsidRPr="00FF6813">
        <w:rPr>
          <w:snapToGrid w:val="0"/>
        </w:rPr>
        <w:t xml:space="preserve"> 11.180/2005 e 13.146/2015, ou a não observância pelo EMPREGADOR das obrigações legais e das assumidas neste instrumento serão considerados motivos para a rescisão do presente Contrato de Aprendizagem.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E por se acharem justas e contratadas, as partes assinam o presente instrumento em duas vias de igual teor, na presença de testemunhas, abaixo, nomeadas.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__________________________________, _____ de ______________________ de _______.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 xml:space="preserve">________________________________ </w:t>
      </w:r>
      <w:r w:rsidRPr="00FF6813">
        <w:rPr>
          <w:snapToGrid w:val="0"/>
        </w:rPr>
        <w:tab/>
      </w:r>
      <w:r w:rsidRPr="00FF6813">
        <w:rPr>
          <w:snapToGrid w:val="0"/>
        </w:rPr>
        <w:tab/>
        <w:t>_______________________________</w:t>
      </w:r>
    </w:p>
    <w:p w:rsidR="00FF6813" w:rsidRPr="00FF6813" w:rsidRDefault="00FF6813" w:rsidP="00FF6813">
      <w:pPr>
        <w:spacing w:before="240" w:after="240"/>
        <w:ind w:firstLine="708"/>
        <w:jc w:val="both"/>
        <w:rPr>
          <w:snapToGrid w:val="0"/>
        </w:rPr>
      </w:pPr>
      <w:r w:rsidRPr="00FF6813">
        <w:rPr>
          <w:snapToGrid w:val="0"/>
        </w:rPr>
        <w:t xml:space="preserve">EMPREGADOR </w:t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  <w:t xml:space="preserve">      EMPREGADO</w:t>
      </w:r>
    </w:p>
    <w:p w:rsidR="002A3DF0" w:rsidRPr="00FF6813" w:rsidRDefault="002A3DF0" w:rsidP="00FF6813">
      <w:pPr>
        <w:spacing w:before="240" w:after="240"/>
        <w:ind w:left="5103" w:firstLine="561"/>
        <w:jc w:val="both"/>
        <w:rPr>
          <w:snapToGrid w:val="0"/>
        </w:rPr>
      </w:pPr>
    </w:p>
    <w:p w:rsidR="00FF6813" w:rsidRPr="00FF6813" w:rsidRDefault="00FF6813" w:rsidP="00FF6813">
      <w:pPr>
        <w:spacing w:before="240" w:after="240"/>
        <w:ind w:left="4254" w:firstLine="709"/>
        <w:jc w:val="both"/>
        <w:rPr>
          <w:snapToGrid w:val="0"/>
        </w:rPr>
      </w:pPr>
      <w:r w:rsidRPr="00FF6813">
        <w:rPr>
          <w:snapToGrid w:val="0"/>
        </w:rPr>
        <w:t>_______________________________</w:t>
      </w:r>
    </w:p>
    <w:p w:rsidR="00FF6813" w:rsidRPr="00FF6813" w:rsidRDefault="00FF6813" w:rsidP="00FF6813">
      <w:pPr>
        <w:spacing w:before="240" w:after="240"/>
        <w:jc w:val="both"/>
        <w:rPr>
          <w:snapToGrid w:val="0"/>
        </w:rPr>
      </w:pPr>
      <w:r w:rsidRPr="00FF6813">
        <w:rPr>
          <w:snapToGrid w:val="0"/>
        </w:rPr>
        <w:t>Testemunhas:</w:t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</w:r>
      <w:r w:rsidRPr="00FF6813">
        <w:rPr>
          <w:snapToGrid w:val="0"/>
        </w:rPr>
        <w:tab/>
        <w:t>Responsável pelo aprendiz (se menor)</w:t>
      </w:r>
    </w:p>
    <w:p w:rsidR="00FF6813" w:rsidRDefault="00FF6813" w:rsidP="00FF6813">
      <w:pPr>
        <w:spacing w:before="240" w:after="240"/>
        <w:jc w:val="both"/>
        <w:rPr>
          <w:snapToGrid w:val="0"/>
        </w:rPr>
      </w:pPr>
    </w:p>
    <w:p w:rsidR="00CD79FC" w:rsidRPr="002A3DF0" w:rsidRDefault="00FF6813" w:rsidP="002A3DF0">
      <w:pPr>
        <w:spacing w:before="240" w:after="240"/>
        <w:jc w:val="both"/>
        <w:rPr>
          <w:i/>
        </w:rPr>
      </w:pPr>
      <w:r w:rsidRPr="00FF6813">
        <w:rPr>
          <w:snapToGrid w:val="0"/>
        </w:rPr>
        <w:t>________________________________</w:t>
      </w:r>
      <w:r w:rsidRPr="00FF6813">
        <w:rPr>
          <w:snapToGrid w:val="0"/>
        </w:rPr>
        <w:tab/>
      </w:r>
      <w:r w:rsidRPr="00FF6813">
        <w:rPr>
          <w:snapToGrid w:val="0"/>
        </w:rPr>
        <w:tab/>
        <w:t>_______________________________</w:t>
      </w:r>
    </w:p>
    <w:sectPr w:rsidR="00CD79FC" w:rsidRPr="002A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6E" w:rsidRDefault="0089216E" w:rsidP="00E60DE0">
      <w:pPr>
        <w:spacing w:after="0" w:line="240" w:lineRule="auto"/>
      </w:pPr>
      <w:r>
        <w:separator/>
      </w:r>
    </w:p>
  </w:endnote>
  <w:endnote w:type="continuationSeparator" w:id="0">
    <w:p w:rsidR="0089216E" w:rsidRDefault="0089216E" w:rsidP="00E6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6E" w:rsidRDefault="0089216E" w:rsidP="00E60DE0">
      <w:pPr>
        <w:spacing w:after="0" w:line="240" w:lineRule="auto"/>
      </w:pPr>
      <w:r>
        <w:separator/>
      </w:r>
    </w:p>
  </w:footnote>
  <w:footnote w:type="continuationSeparator" w:id="0">
    <w:p w:rsidR="0089216E" w:rsidRDefault="0089216E" w:rsidP="00E60DE0">
      <w:pPr>
        <w:spacing w:after="0" w:line="240" w:lineRule="auto"/>
      </w:pPr>
      <w:r>
        <w:continuationSeparator/>
      </w:r>
    </w:p>
  </w:footnote>
  <w:footnote w:id="1">
    <w:p w:rsidR="00E60DE0" w:rsidRPr="00BB77B0" w:rsidRDefault="00E60DE0" w:rsidP="00FF6813">
      <w:pPr>
        <w:spacing w:after="0" w:line="240" w:lineRule="auto"/>
        <w:jc w:val="both"/>
        <w:rPr>
          <w:snapToGrid w:val="0"/>
        </w:rPr>
      </w:pPr>
      <w:r>
        <w:rPr>
          <w:rStyle w:val="Refdenotaderodap"/>
        </w:rPr>
        <w:footnoteRef/>
      </w:r>
      <w:r>
        <w:t xml:space="preserve"> </w:t>
      </w:r>
      <w:r w:rsidR="00FF6813" w:rsidRPr="00FF6813">
        <w:rPr>
          <w:b/>
          <w:snapToGrid w:val="0"/>
          <w:color w:val="FF0000"/>
          <w:sz w:val="16"/>
          <w:szCs w:val="16"/>
        </w:rPr>
        <w:t>Esta redação é uma sugestão de minuta. Cabe ao empregador desenvolver o instrumento da relação trabalhista com o aprendiz. Dependendo do planejamento da formação profissional compartilhada na empresa, os itens “b” ou “c” das cláusulas primeira e terceira podem não ser aplicáveis. O SENAI-SP não toma parte nesta relação trabalhista, conforme disposto pelo artigo 431 da CLT com redação dada pela Lei Federal nº 10.097/2000 e caput do artigo 15 do Decreto Federal nº 5.598/2005</w:t>
      </w:r>
      <w:r w:rsidRPr="0021194B">
        <w:rPr>
          <w:b/>
          <w:snapToGrid w:val="0"/>
          <w:color w:val="FF0000"/>
          <w:sz w:val="16"/>
          <w:szCs w:val="16"/>
        </w:rPr>
        <w:t>.</w:t>
      </w:r>
    </w:p>
  </w:footnote>
  <w:footnote w:id="2">
    <w:p w:rsidR="002A3DF0" w:rsidRDefault="002A3DF0" w:rsidP="002A3DF0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="00761953" w:rsidRPr="00761953">
        <w:rPr>
          <w:b/>
          <w:snapToGrid w:val="0"/>
          <w:color w:val="FF0000"/>
          <w:sz w:val="16"/>
          <w:szCs w:val="16"/>
        </w:rPr>
        <w:t>Caso o salário do aprendiz esteja definido em acordo ou convenção coletiva, o texto desta cláusula deverá ser adaptado para: “Ao EMPREGADO, será garantida remuneração prevista em acordo ou convenção coletiva vigente, nos termos do parágrafo único do artigo 17 do Decreto Federal nº 5.598/2005. Desta forma, independentemente do local de atividades ou da jornada semanal, o EMPREGADO receberá do EMPREGADOR a importância de _____________________ ."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5C9"/>
    <w:multiLevelType w:val="hybridMultilevel"/>
    <w:tmpl w:val="A75294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E597F"/>
    <w:multiLevelType w:val="hybridMultilevel"/>
    <w:tmpl w:val="BEBEF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F4B80"/>
    <w:multiLevelType w:val="hybridMultilevel"/>
    <w:tmpl w:val="89EE0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466DD"/>
    <w:multiLevelType w:val="hybridMultilevel"/>
    <w:tmpl w:val="110C49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61"/>
    <w:rsid w:val="00121AD1"/>
    <w:rsid w:val="001F4B61"/>
    <w:rsid w:val="00272075"/>
    <w:rsid w:val="002A3DF0"/>
    <w:rsid w:val="005320F3"/>
    <w:rsid w:val="00761953"/>
    <w:rsid w:val="007D304F"/>
    <w:rsid w:val="0088654F"/>
    <w:rsid w:val="0089216E"/>
    <w:rsid w:val="00972129"/>
    <w:rsid w:val="00B144E1"/>
    <w:rsid w:val="00CD79FC"/>
    <w:rsid w:val="00E60DE0"/>
    <w:rsid w:val="00ED6FA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E60DE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D304F"/>
    <w:pPr>
      <w:spacing w:after="0" w:line="320" w:lineRule="exact"/>
      <w:ind w:left="720"/>
      <w:contextualSpacing/>
    </w:pPr>
    <w:rPr>
      <w:rFonts w:ascii="Arial" w:eastAsia="Times New Roman" w:hAnsi="Arial" w:cs="Times New Roman"/>
      <w:sz w:val="20"/>
      <w:szCs w:val="20"/>
      <w:lang w:eastAsia="pt-BR"/>
    </w:rPr>
  </w:style>
  <w:style w:type="character" w:styleId="nfase">
    <w:name w:val="Emphasis"/>
    <w:qFormat/>
    <w:rsid w:val="00FF6813"/>
    <w:rPr>
      <w:i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DF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DF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E60DE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D304F"/>
    <w:pPr>
      <w:spacing w:after="0" w:line="320" w:lineRule="exact"/>
      <w:ind w:left="720"/>
      <w:contextualSpacing/>
    </w:pPr>
    <w:rPr>
      <w:rFonts w:ascii="Arial" w:eastAsia="Times New Roman" w:hAnsi="Arial" w:cs="Times New Roman"/>
      <w:sz w:val="20"/>
      <w:szCs w:val="20"/>
      <w:lang w:eastAsia="pt-BR"/>
    </w:rPr>
  </w:style>
  <w:style w:type="character" w:styleId="nfase">
    <w:name w:val="Emphasis"/>
    <w:qFormat/>
    <w:rsid w:val="00FF6813"/>
    <w:rPr>
      <w:i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DF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D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1011436\Downloads\Tipo%20B%20-%20Modelo%20de%20contrato%20de%20aprendizagem%20para%20forma&#231;&#227;o%20compartilhada%20SENAI%20e%20empres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essos xmlns="9d323493-4485-49be-a3e7-53a941f76f8c">131</Acessos>
    <UltimoDownload xmlns="9d323493-4485-49be-a3e7-53a941f76f8c">17/08/2018 09:51:19</UltimoDownload>
    <Descricao xmlns="9d323493-4485-49be-a3e7-53a941f76f8c" xsi:nil="true"/>
    <StatusInatividade xmlns="9d323493-4485-49be-a3e7-53a941f76f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FFD189215064A9686D8DB3A3139D2" ma:contentTypeVersion="4" ma:contentTypeDescription="Crie um novo documento." ma:contentTypeScope="" ma:versionID="56ff8f1bd16a2b35469d31003c1a7edd">
  <xsd:schema xmlns:xsd="http://www.w3.org/2001/XMLSchema" xmlns:xs="http://www.w3.org/2001/XMLSchema" xmlns:p="http://schemas.microsoft.com/office/2006/metadata/properties" xmlns:ns2="9d323493-4485-49be-a3e7-53a941f76f8c" targetNamespace="http://schemas.microsoft.com/office/2006/metadata/properties" ma:root="true" ma:fieldsID="6db5f0d449e9debbc5972ca706944c6c" ns2:_="">
    <xsd:import namespace="9d323493-4485-49be-a3e7-53a941f76f8c"/>
    <xsd:element name="properties">
      <xsd:complexType>
        <xsd:sequence>
          <xsd:element name="documentManagement">
            <xsd:complexType>
              <xsd:all>
                <xsd:element ref="ns2:UltimoDownload" minOccurs="0"/>
                <xsd:element ref="ns2:Acessos" minOccurs="0"/>
                <xsd:element ref="ns2:Descricao" minOccurs="0"/>
                <xsd:element ref="ns2:StatusInativid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3493-4485-49be-a3e7-53a941f76f8c" elementFormDefault="qualified">
    <xsd:import namespace="http://schemas.microsoft.com/office/2006/documentManagement/types"/>
    <xsd:import namespace="http://schemas.microsoft.com/office/infopath/2007/PartnerControls"/>
    <xsd:element name="UltimoDownload" ma:index="8" nillable="true" ma:displayName="UltimoDownload" ma:hidden="true" ma:internalName="UltimoDownload">
      <xsd:simpleType>
        <xsd:restriction base="dms:Text"/>
      </xsd:simpleType>
    </xsd:element>
    <xsd:element name="Acessos" ma:index="9" nillable="true" ma:displayName="Acessos" ma:hidden="true" ma:internalName="Acessos">
      <xsd:simpleType>
        <xsd:restriction base="dms:Number"/>
      </xsd:simpleType>
    </xsd:element>
    <xsd:element name="Descricao" ma:index="10" nillable="true" ma:displayName="Descricao" ma:internalName="Descricao">
      <xsd:simpleType>
        <xsd:restriction base="dms:Note">
          <xsd:maxLength value="255"/>
        </xsd:restriction>
      </xsd:simpleType>
    </xsd:element>
    <xsd:element name="StatusInatividade" ma:index="11" nillable="true" ma:displayName="StatusInatividade" ma:hidden="true" ma:internalName="StatusInatividad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96B2-206C-4DE2-8297-C876042F0ED6}">
  <ds:schemaRefs>
    <ds:schemaRef ds:uri="http://schemas.microsoft.com/office/2006/metadata/properties"/>
    <ds:schemaRef ds:uri="http://schemas.microsoft.com/office/infopath/2007/PartnerControls"/>
    <ds:schemaRef ds:uri="9d323493-4485-49be-a3e7-53a941f76f8c"/>
  </ds:schemaRefs>
</ds:datastoreItem>
</file>

<file path=customXml/itemProps2.xml><?xml version="1.0" encoding="utf-8"?>
<ds:datastoreItem xmlns:ds="http://schemas.openxmlformats.org/officeDocument/2006/customXml" ds:itemID="{6FC26611-25EE-4BA1-815F-AF24B7BEB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8DE4B-3EE2-4C52-B93D-66AA23324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23493-4485-49be-a3e7-53a941f76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B73F0A-1EB1-4CDD-8DA6-34954BBB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B - Modelo de contrato de aprendizagem para formação compartilhada SENAI e empresa.dotx</Template>
  <TotalTime>1</TotalTime>
  <Pages>4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- SENAI</Company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Alves</dc:creator>
  <cp:lastModifiedBy>Vanessa Alves</cp:lastModifiedBy>
  <cp:revision>1</cp:revision>
  <dcterms:created xsi:type="dcterms:W3CDTF">2018-08-17T12:51:00Z</dcterms:created>
  <dcterms:modified xsi:type="dcterms:W3CDTF">2018-08-17T12:52:00Z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0x010100AB9FFD189215064A9686D8DB3A3139D2</vt:lpwstr>
  </property>
</Properties>
</file>